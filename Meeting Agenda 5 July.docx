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D00B4" w14:textId="4EA047DA" w:rsidR="00275260" w:rsidRPr="00875D51" w:rsidRDefault="00A3439E" w:rsidP="00875D51">
      <w:pPr>
        <w:pStyle w:val="Heading1"/>
      </w:pPr>
      <w:r w:rsidRPr="00875D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6EC1" wp14:editId="63A7D61A">
                <wp:simplePos x="0" y="0"/>
                <wp:positionH relativeFrom="margin">
                  <wp:align>center</wp:align>
                </wp:positionH>
                <wp:positionV relativeFrom="paragraph">
                  <wp:posOffset>-916767</wp:posOffset>
                </wp:positionV>
                <wp:extent cx="3030071" cy="407670"/>
                <wp:effectExtent l="12700" t="12700" r="31115" b="25400"/>
                <wp:wrapNone/>
                <wp:docPr id="18" name="Shap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        </a:ext>
                        </a:extLst>
                      </wps:spPr>
                      <wps:txbx>
                        <w:txbxContent>
                          <w:p w14:paraId="393C41AA" w14:textId="12E60F7C" w:rsidR="00A3439E" w:rsidRPr="005556A0" w:rsidRDefault="005556A0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ID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ID"/>
                              </w:rPr>
                              <w:t>SOLUTHE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3EA6EC1" id="Shape 61" o:spid="_x0000_s1026" style="position:absolute;margin-left:0;margin-top:-72.2pt;width:238.6pt;height:32.1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" filled="f" strokecolor="black [3213]" strokeweight="3pt">
                <v:stroke miterlimit="4"/>
                <v:textbox style="mso-fit-shape-to-text:t" inset="1.5pt,1.5pt,1.5pt,1.5pt">
                  <w:txbxContent>
                    <w:p w14:paraId="393C41AA" w14:textId="12E60F7C" w:rsidR="00A3439E" w:rsidRPr="005556A0" w:rsidRDefault="005556A0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ID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ID"/>
                        </w:rPr>
                        <w:t>SOLUTHE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sdt>
        <w:sdtPr>
          <w:alias w:val="Meeting minutes:"/>
          <w:tag w:val="Meeting minutes:"/>
          <w:id w:val="1780671977"/>
          <w:placeholder>
            <w:docPart w:val="D353BC9B725D4CABA300A1D282FC0C00"/>
          </w:placeholder>
          <w:temporary/>
          <w:showingPlcHdr/>
          <w15:appearance w15:val="hidden"/>
        </w:sdtPr>
        <w:sdtEndPr/>
        <w:sdtContent>
          <w:r w:rsidR="00275260" w:rsidRPr="00875D51">
            <w:t>Meeting minutes</w:t>
          </w:r>
        </w:sdtContent>
      </w:sdt>
    </w:p>
    <w:p w14:paraId="014F2A7A" w14:textId="23EEE860" w:rsidR="004414C2" w:rsidRDefault="00A3439E" w:rsidP="004414C2">
      <w:pPr>
        <w:pStyle w:val="Details"/>
        <w:spacing w:after="0"/>
        <w:ind w:left="0"/>
        <w:jc w:val="left"/>
      </w:pPr>
      <w:r w:rsidRPr="00515252">
        <w:rPr>
          <w:b/>
        </w:rPr>
        <w:t>Location</w:t>
      </w:r>
      <w:r w:rsidR="004414C2">
        <w:rPr>
          <w:b/>
        </w:rPr>
        <w:tab/>
      </w:r>
      <w:r w:rsidRPr="00515252">
        <w:t>:</w:t>
      </w:r>
      <w:r w:rsidR="00515252">
        <w:t xml:space="preserve">  </w:t>
      </w:r>
      <w:r w:rsidR="005556A0">
        <w:t>BCA Learning Institute</w:t>
      </w:r>
      <w:r w:rsidRPr="00515252">
        <w:br/>
      </w:r>
      <w:r w:rsidRPr="00515252">
        <w:rPr>
          <w:b/>
        </w:rPr>
        <w:t>Date</w:t>
      </w:r>
      <w:r w:rsidR="004414C2">
        <w:rPr>
          <w:b/>
        </w:rPr>
        <w:tab/>
      </w:r>
      <w:r w:rsidR="004414C2">
        <w:rPr>
          <w:b/>
        </w:rPr>
        <w:tab/>
      </w:r>
      <w:r w:rsidRPr="00515252">
        <w:t>:</w:t>
      </w:r>
      <w:r w:rsidR="00515252">
        <w:t xml:space="preserve">  </w:t>
      </w:r>
      <w:r w:rsidR="005556A0">
        <w:t>July 5,2018</w:t>
      </w:r>
      <w:r w:rsidRPr="00515252">
        <w:br/>
      </w:r>
      <w:r w:rsidR="004414C2">
        <w:rPr>
          <w:b/>
        </w:rPr>
        <w:t>Developers</w:t>
      </w:r>
      <w:r w:rsidR="004414C2">
        <w:rPr>
          <w:b/>
        </w:rPr>
        <w:tab/>
      </w:r>
      <w:r w:rsidRPr="00515252">
        <w:t>:</w:t>
      </w:r>
      <w:r w:rsidR="00515252">
        <w:t xml:space="preserve">  </w:t>
      </w:r>
      <w:r w:rsidR="005556A0">
        <w:t>Henkky, Chintya De</w:t>
      </w:r>
      <w:r w:rsidR="00304F55">
        <w:rPr>
          <w:rFonts w:ascii="Times New Roman" w:hAnsi="Times New Roman"/>
          <w:lang w:val="en-ID"/>
        </w:rPr>
        <w:t xml:space="preserve">, </w:t>
      </w:r>
      <w:r w:rsidR="00304F55" w:rsidRPr="00304F55">
        <w:rPr>
          <w:rFonts w:asciiTheme="minorHAnsi" w:hAnsiTheme="minorHAnsi"/>
          <w:lang w:val="en-ID"/>
        </w:rPr>
        <w:t>Gabriella Phoebe Palit</w:t>
      </w:r>
      <w:r w:rsidR="004414C2">
        <w:rPr>
          <w:rFonts w:asciiTheme="minorHAnsi" w:hAnsiTheme="minorHAnsi"/>
          <w:lang w:val="en-ID"/>
        </w:rPr>
        <w:t xml:space="preserve"> </w:t>
      </w:r>
    </w:p>
    <w:p w14:paraId="742C882F" w14:textId="771EA20B" w:rsidR="004414C2" w:rsidRPr="004414C2" w:rsidRDefault="004414C2" w:rsidP="004414C2">
      <w:pPr>
        <w:pStyle w:val="Details"/>
        <w:ind w:left="0"/>
        <w:jc w:val="left"/>
        <w:rPr>
          <w:rFonts w:eastAsiaTheme="majorEastAsia"/>
        </w:rPr>
      </w:pPr>
      <w:r w:rsidRPr="004414C2">
        <w:rPr>
          <w:b/>
        </w:rPr>
        <w:t>Owners</w:t>
      </w:r>
      <w:r>
        <w:rPr>
          <w:b/>
        </w:rPr>
        <w:tab/>
      </w:r>
      <w:r w:rsidRPr="004414C2">
        <w:rPr>
          <w:b/>
        </w:rPr>
        <w:t>:</w:t>
      </w:r>
      <w:r>
        <w:t xml:space="preserve"> </w:t>
      </w:r>
      <w:r>
        <w:t>Lewi Jourdan, Sherly Natalia, Hedianto</w:t>
      </w:r>
      <w:r w:rsidR="00A3439E" w:rsidRPr="00515252">
        <w:br/>
      </w:r>
      <w:r w:rsidR="00A3439E" w:rsidRPr="00515252"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 w:rsidR="00A3439E" w:rsidRPr="00515252">
        <w:t>:</w:t>
      </w:r>
      <w:r w:rsidR="00515252">
        <w:t xml:space="preserve">  </w:t>
      </w:r>
      <w:r w:rsidR="005556A0">
        <w:rPr>
          <w:rStyle w:val="Strong"/>
          <w:rFonts w:asciiTheme="majorHAnsi" w:eastAsiaTheme="majorEastAsia" w:hAnsiTheme="majorHAnsi"/>
          <w:b w:val="0"/>
          <w:bCs w:val="0"/>
        </w:rPr>
        <w:t>09.00 – 11.00</w:t>
      </w:r>
    </w:p>
    <w:p w14:paraId="0EB53E77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5A2A0B55" w14:textId="3BE373AF" w:rsidR="00875D51" w:rsidRDefault="005556A0" w:rsidP="00875D51">
      <w:pPr>
        <w:pStyle w:val="ListNumber"/>
      </w:pPr>
      <w:r>
        <w:t>Pe</w:t>
      </w:r>
      <w:r w:rsidR="00E3200C">
        <w:t>rk</w:t>
      </w:r>
      <w:r>
        <w:t>enalan antara tim developer dan tim owner.</w:t>
      </w:r>
      <w:r w:rsidR="00B80810">
        <w:t xml:space="preserve"> Sebagai tahap pertama dalam kontrak antara tim owner dan tim developer.</w:t>
      </w:r>
    </w:p>
    <w:p w14:paraId="1A01AD40" w14:textId="2599209A" w:rsidR="00875D51" w:rsidRDefault="005556A0" w:rsidP="00875D51">
      <w:pPr>
        <w:pStyle w:val="ListNumber"/>
      </w:pPr>
      <w:r>
        <w:t>Pembahasan detail game Soluthe meliputi sistem game, fitur – fitur, dan apa yang diinginkan oleh owner dalam game.</w:t>
      </w:r>
      <w:r w:rsidR="00E3200C">
        <w:t xml:space="preserve"> Owner juga menyampaikan bagaimana game akan dijalankan dan akan ditujukan untuk perangkat apa</w:t>
      </w:r>
      <w:r w:rsidR="00B80810">
        <w:t xml:space="preserve"> beserta sasaran customer yang diinginkan oleh tim owner.</w:t>
      </w:r>
    </w:p>
    <w:p w14:paraId="7324BBEE" w14:textId="1DCA7363" w:rsidR="00875D51" w:rsidRDefault="005556A0" w:rsidP="005556A0">
      <w:pPr>
        <w:pStyle w:val="ListNumber"/>
      </w:pPr>
      <w:r>
        <w:t>Pembahasan desain dan tampilan dasar dari game Soluthe</w:t>
      </w:r>
      <w:r w:rsidR="00E3200C">
        <w:t>. Pihak owner nantinya akan memberikan persetujuan mengenai desain yang diajukan oleh tim developer.</w:t>
      </w:r>
      <w:r w:rsidR="00B80810">
        <w:t xml:space="preserve"> Desain utama yang perlu dibahas antara lain logo</w:t>
      </w:r>
      <w:r w:rsidR="004414C2">
        <w:t xml:space="preserve"> aplikasi</w:t>
      </w:r>
      <w:r w:rsidR="00B80810">
        <w:t>, background, dan menu awal.</w:t>
      </w:r>
    </w:p>
    <w:p w14:paraId="7AB9577B" w14:textId="77777777" w:rsidR="004414C2" w:rsidRDefault="004414C2" w:rsidP="004414C2">
      <w:pPr>
        <w:pStyle w:val="ListNumber"/>
        <w:numPr>
          <w:ilvl w:val="0"/>
          <w:numId w:val="0"/>
        </w:numPr>
        <w:ind w:left="360"/>
      </w:pPr>
    </w:p>
    <w:tbl>
      <w:tblPr>
        <w:tblStyle w:val="ListTable2-Accent6"/>
        <w:tblW w:w="6181" w:type="pct"/>
        <w:tblLook w:val="0600" w:firstRow="0" w:lastRow="0" w:firstColumn="0" w:lastColumn="0" w:noHBand="1" w:noVBand="1"/>
      </w:tblPr>
      <w:tblGrid>
        <w:gridCol w:w="1947"/>
        <w:gridCol w:w="1828"/>
        <w:gridCol w:w="1397"/>
        <w:gridCol w:w="2839"/>
      </w:tblGrid>
      <w:tr w:rsidR="00875D51" w14:paraId="15AFA305" w14:textId="77777777" w:rsidTr="00196589">
        <w:trPr>
          <w:trHeight w:val="459"/>
        </w:trPr>
        <w:tc>
          <w:tcPr>
            <w:tcW w:w="1215" w:type="pct"/>
          </w:tcPr>
          <w:p w14:paraId="634A80B6" w14:textId="77777777" w:rsidR="00875D51" w:rsidRDefault="00875D51" w:rsidP="00875D51">
            <w:pPr>
              <w:pStyle w:val="Heading2"/>
              <w:spacing w:before="60"/>
              <w:jc w:val="center"/>
              <w:outlineLvl w:val="1"/>
            </w:pPr>
            <w:r>
              <w:t>Action Items</w:t>
            </w:r>
          </w:p>
        </w:tc>
        <w:tc>
          <w:tcPr>
            <w:tcW w:w="1141" w:type="pct"/>
          </w:tcPr>
          <w:p w14:paraId="3C38ABA5" w14:textId="77777777" w:rsidR="00875D51" w:rsidRPr="00E21240" w:rsidRDefault="00875D51" w:rsidP="00875D51">
            <w:pPr>
              <w:pStyle w:val="Heading2"/>
              <w:spacing w:before="60"/>
              <w:jc w:val="center"/>
              <w:outlineLvl w:val="1"/>
            </w:pPr>
            <w:r>
              <w:t>Owner(s)</w:t>
            </w:r>
          </w:p>
        </w:tc>
        <w:tc>
          <w:tcPr>
            <w:tcW w:w="872" w:type="pct"/>
          </w:tcPr>
          <w:p w14:paraId="651DB780" w14:textId="77777777" w:rsidR="00875D51" w:rsidRDefault="00875D51" w:rsidP="00875D51">
            <w:pPr>
              <w:pStyle w:val="Heading2"/>
              <w:spacing w:before="60"/>
              <w:jc w:val="center"/>
              <w:outlineLvl w:val="1"/>
            </w:pPr>
            <w:r>
              <w:t>Deadline</w:t>
            </w:r>
          </w:p>
        </w:tc>
        <w:tc>
          <w:tcPr>
            <w:tcW w:w="1772" w:type="pct"/>
          </w:tcPr>
          <w:p w14:paraId="40158C2E" w14:textId="77777777" w:rsidR="00875D51" w:rsidRDefault="00875D51" w:rsidP="00875D51">
            <w:pPr>
              <w:pStyle w:val="Heading2"/>
              <w:spacing w:before="60"/>
              <w:jc w:val="center"/>
              <w:outlineLvl w:val="1"/>
            </w:pPr>
            <w:r>
              <w:t>Status</w:t>
            </w:r>
          </w:p>
        </w:tc>
      </w:tr>
      <w:tr w:rsidR="00875D51" w14:paraId="34671DF8" w14:textId="77777777" w:rsidTr="00196589">
        <w:trPr>
          <w:trHeight w:val="288"/>
        </w:trPr>
        <w:tc>
          <w:tcPr>
            <w:tcW w:w="1215" w:type="pct"/>
          </w:tcPr>
          <w:p w14:paraId="0E0DB649" w14:textId="7BA42391" w:rsidR="00875D51" w:rsidRDefault="005556A0" w:rsidP="001B14CB">
            <w:pPr>
              <w:pStyle w:val="ItemDescription"/>
            </w:pPr>
            <w:r>
              <w:t>Perkenalan antara tim</w:t>
            </w:r>
          </w:p>
        </w:tc>
        <w:tc>
          <w:tcPr>
            <w:tcW w:w="1141" w:type="pct"/>
          </w:tcPr>
          <w:p w14:paraId="3F16BC3A" w14:textId="566DC9E5" w:rsidR="00875D51" w:rsidRPr="00E21240" w:rsidRDefault="005556A0" w:rsidP="001B14CB">
            <w:pPr>
              <w:pStyle w:val="ItemDescription"/>
            </w:pPr>
            <w:r>
              <w:t>Henkky dan Lewi Jourdan</w:t>
            </w:r>
          </w:p>
        </w:tc>
        <w:tc>
          <w:tcPr>
            <w:tcW w:w="872" w:type="pct"/>
          </w:tcPr>
          <w:p w14:paraId="663FCF44" w14:textId="4622206D" w:rsidR="00875D51" w:rsidRDefault="005556A0" w:rsidP="001B14CB">
            <w:pPr>
              <w:pStyle w:val="ItemDescription"/>
            </w:pPr>
            <w:r>
              <w:t>July 5, 2018</w:t>
            </w:r>
          </w:p>
        </w:tc>
        <w:tc>
          <w:tcPr>
            <w:tcW w:w="1772" w:type="pct"/>
          </w:tcPr>
          <w:p w14:paraId="38FF4782" w14:textId="2D4B738F" w:rsidR="00875D51" w:rsidRDefault="005556A0" w:rsidP="001B14CB">
            <w:pPr>
              <w:pStyle w:val="ItemDescription"/>
            </w:pPr>
            <w:r>
              <w:t>Complete</w:t>
            </w:r>
          </w:p>
        </w:tc>
      </w:tr>
      <w:tr w:rsidR="00E463CF" w:rsidRPr="00E463CF" w14:paraId="3C063941" w14:textId="77777777" w:rsidTr="00196589">
        <w:trPr>
          <w:trHeight w:val="288"/>
        </w:trPr>
        <w:tc>
          <w:tcPr>
            <w:tcW w:w="1215" w:type="pct"/>
          </w:tcPr>
          <w:p w14:paraId="72F58177" w14:textId="35852053" w:rsidR="00E463CF" w:rsidRPr="00E463CF" w:rsidRDefault="005556A0" w:rsidP="00E463CF">
            <w:pPr>
              <w:pStyle w:val="ItemDescription"/>
            </w:pPr>
            <w:r>
              <w:t>Pen</w:t>
            </w:r>
            <w:r w:rsidR="00E3200C">
              <w:t>yerahan</w:t>
            </w:r>
            <w:r>
              <w:t xml:space="preserve"> spesifikasi game dari owner</w:t>
            </w:r>
          </w:p>
        </w:tc>
        <w:tc>
          <w:tcPr>
            <w:tcW w:w="1141" w:type="pct"/>
          </w:tcPr>
          <w:p w14:paraId="4F74B248" w14:textId="578B737B" w:rsidR="00E463CF" w:rsidRPr="00E463CF" w:rsidRDefault="005556A0" w:rsidP="00E463CF">
            <w:pPr>
              <w:pStyle w:val="ItemDescription"/>
            </w:pPr>
            <w:r>
              <w:t>Lewi Jourdan</w:t>
            </w:r>
          </w:p>
        </w:tc>
        <w:tc>
          <w:tcPr>
            <w:tcW w:w="872" w:type="pct"/>
          </w:tcPr>
          <w:p w14:paraId="4AE85E54" w14:textId="18569C6D" w:rsidR="00E463CF" w:rsidRPr="00E463CF" w:rsidRDefault="005556A0" w:rsidP="00E463CF">
            <w:pPr>
              <w:pStyle w:val="ItemDescription"/>
            </w:pPr>
            <w:r>
              <w:t>July 5, 2018</w:t>
            </w:r>
          </w:p>
        </w:tc>
        <w:tc>
          <w:tcPr>
            <w:tcW w:w="1772" w:type="pct"/>
          </w:tcPr>
          <w:p w14:paraId="4F77A51D" w14:textId="325C843C" w:rsidR="00E463CF" w:rsidRPr="00E463CF" w:rsidRDefault="005556A0" w:rsidP="00E463CF">
            <w:pPr>
              <w:pStyle w:val="ItemDescription"/>
            </w:pPr>
            <w:r>
              <w:t>Complete</w:t>
            </w:r>
          </w:p>
        </w:tc>
      </w:tr>
      <w:tr w:rsidR="00E463CF" w:rsidRPr="00E463CF" w14:paraId="70E9858F" w14:textId="77777777" w:rsidTr="00196589">
        <w:trPr>
          <w:trHeight w:val="288"/>
        </w:trPr>
        <w:tc>
          <w:tcPr>
            <w:tcW w:w="1215" w:type="pct"/>
          </w:tcPr>
          <w:p w14:paraId="55CF45C8" w14:textId="031233EE" w:rsidR="00E463CF" w:rsidRPr="00E463CF" w:rsidRDefault="005556A0" w:rsidP="00E463CF">
            <w:pPr>
              <w:pStyle w:val="ItemDescription"/>
            </w:pPr>
            <w:r>
              <w:t>Pembahasan awal mengenai pembuatan game</w:t>
            </w:r>
          </w:p>
        </w:tc>
        <w:tc>
          <w:tcPr>
            <w:tcW w:w="1141" w:type="pct"/>
          </w:tcPr>
          <w:p w14:paraId="0BB4FB53" w14:textId="7270BBF6" w:rsidR="00E463CF" w:rsidRPr="00E463CF" w:rsidRDefault="005556A0" w:rsidP="00E463CF">
            <w:pPr>
              <w:pStyle w:val="ItemDescription"/>
            </w:pPr>
            <w:r>
              <w:t>Henkky</w:t>
            </w:r>
          </w:p>
        </w:tc>
        <w:tc>
          <w:tcPr>
            <w:tcW w:w="872" w:type="pct"/>
          </w:tcPr>
          <w:p w14:paraId="391A67AF" w14:textId="7FF2595E" w:rsidR="00E463CF" w:rsidRPr="00E463CF" w:rsidRDefault="005556A0" w:rsidP="00E463CF">
            <w:pPr>
              <w:pStyle w:val="ItemDescription"/>
            </w:pPr>
            <w:r>
              <w:t>July 5, 2018</w:t>
            </w:r>
          </w:p>
        </w:tc>
        <w:tc>
          <w:tcPr>
            <w:tcW w:w="1772" w:type="pct"/>
          </w:tcPr>
          <w:p w14:paraId="450877D2" w14:textId="2B9070D6" w:rsidR="00E463CF" w:rsidRPr="00E463CF" w:rsidRDefault="00196589" w:rsidP="00E463CF">
            <w:pPr>
              <w:pStyle w:val="ItemDescription"/>
            </w:pPr>
            <w:r>
              <w:t>Complete</w:t>
            </w:r>
          </w:p>
        </w:tc>
      </w:tr>
    </w:tbl>
    <w:p w14:paraId="5E50917E" w14:textId="044E3F8F" w:rsidR="00875D51" w:rsidRDefault="00875D51" w:rsidP="00875D51"/>
    <w:p w14:paraId="42B26010" w14:textId="335E0491" w:rsidR="00304F55" w:rsidRDefault="00304F55" w:rsidP="004414C2">
      <w:pPr>
        <w:ind w:left="0"/>
      </w:pPr>
    </w:p>
    <w:p w14:paraId="60872BE4" w14:textId="6B1B21CD" w:rsidR="00304F55" w:rsidRDefault="00304F55" w:rsidP="00304F55">
      <w:pPr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Details of Meetings</w:t>
      </w:r>
    </w:p>
    <w:p w14:paraId="0AEC9A54" w14:textId="6F9EF093" w:rsidR="00304F55" w:rsidRDefault="00304F55" w:rsidP="007F58CA">
      <w:pPr>
        <w:ind w:left="0" w:firstLine="284"/>
        <w:jc w:val="both"/>
        <w:rPr>
          <w:szCs w:val="20"/>
        </w:rPr>
      </w:pPr>
      <w:r>
        <w:rPr>
          <w:szCs w:val="20"/>
        </w:rPr>
        <w:t xml:space="preserve">Soluthe adalah </w:t>
      </w:r>
      <w:r w:rsidR="004414C2">
        <w:rPr>
          <w:szCs w:val="20"/>
        </w:rPr>
        <w:t>permainan papan</w:t>
      </w:r>
      <w:r>
        <w:rPr>
          <w:szCs w:val="20"/>
        </w:rPr>
        <w:t xml:space="preserve"> yang dimainkan oleh 4 pemain. Papan akan dilengkapi dengan petak – petak yang akan menjadi jalur yang harus dilewati oleh pemain untuk mencapi finish</w:t>
      </w:r>
      <w:r w:rsidR="009A5EF1">
        <w:rPr>
          <w:szCs w:val="20"/>
        </w:rPr>
        <w:t xml:space="preserve"> dengan cara mengocok dadunya</w:t>
      </w:r>
      <w:r>
        <w:rPr>
          <w:szCs w:val="20"/>
        </w:rPr>
        <w:t>. Setiap petak nantinya akan dilengkapi mini game. Disampaikan oleh owner bahwa ada beberapa jenis mini g</w:t>
      </w:r>
      <w:r w:rsidR="004414C2">
        <w:rPr>
          <w:szCs w:val="20"/>
        </w:rPr>
        <w:t>ame yang diinginkan, antara lain</w:t>
      </w:r>
      <w:r>
        <w:rPr>
          <w:szCs w:val="20"/>
        </w:rPr>
        <w:t>:</w:t>
      </w:r>
    </w:p>
    <w:p w14:paraId="0398F9E5" w14:textId="6145BB6F" w:rsidR="00580717" w:rsidRPr="00580717" w:rsidRDefault="004414C2" w:rsidP="00580717">
      <w:pPr>
        <w:pStyle w:val="ListParagraph"/>
        <w:numPr>
          <w:ilvl w:val="0"/>
          <w:numId w:val="45"/>
        </w:numPr>
        <w:spacing w:before="240"/>
        <w:jc w:val="both"/>
        <w:rPr>
          <w:szCs w:val="20"/>
        </w:rPr>
      </w:pPr>
      <w:r>
        <w:rPr>
          <w:szCs w:val="20"/>
        </w:rPr>
        <w:t>Puzzle Gambar</w:t>
      </w:r>
      <w:r w:rsidR="00304F55">
        <w:rPr>
          <w:szCs w:val="20"/>
        </w:rPr>
        <w:t>: Disediakan potongan gambar yang teracak – acak dimana pemain harus menyelesaikannya dan men</w:t>
      </w:r>
      <w:r>
        <w:rPr>
          <w:szCs w:val="20"/>
        </w:rPr>
        <w:t>jawab pertanyaan yang berhubungan dengan gambar puzzle yang telah terbentuk</w:t>
      </w:r>
      <w:r w:rsidR="00C46305">
        <w:rPr>
          <w:szCs w:val="20"/>
        </w:rPr>
        <w:t>.</w:t>
      </w:r>
    </w:p>
    <w:p w14:paraId="073AAAF5" w14:textId="1AFDAAE9" w:rsidR="00C46305" w:rsidRDefault="004414C2" w:rsidP="00580717">
      <w:pPr>
        <w:pStyle w:val="ListParagraph"/>
        <w:numPr>
          <w:ilvl w:val="0"/>
          <w:numId w:val="45"/>
        </w:numPr>
        <w:spacing w:before="240"/>
        <w:jc w:val="both"/>
        <w:rPr>
          <w:szCs w:val="20"/>
        </w:rPr>
      </w:pPr>
      <w:r>
        <w:rPr>
          <w:szCs w:val="20"/>
        </w:rPr>
        <w:t>Tebak Lagu</w:t>
      </w:r>
      <w:r w:rsidR="00C46305">
        <w:rPr>
          <w:szCs w:val="20"/>
        </w:rPr>
        <w:t xml:space="preserve">: </w:t>
      </w:r>
      <w:r>
        <w:rPr>
          <w:szCs w:val="20"/>
        </w:rPr>
        <w:t>Permainan</w:t>
      </w:r>
      <w:r w:rsidR="00C46305">
        <w:rPr>
          <w:szCs w:val="20"/>
        </w:rPr>
        <w:t xml:space="preserve"> akan memunculkan potongan lagu dan pemain diharuskan menebak judul lagu tersebut. Lagu yang diutamakan adalah lagu – lagu daerah dari daerah Indonesia</w:t>
      </w:r>
      <w:r>
        <w:rPr>
          <w:szCs w:val="20"/>
        </w:rPr>
        <w:t>, namun owner menyarankan untuk menyisipkan beberapa lagu populer saat ini agar pemain tidak merasa bosan</w:t>
      </w:r>
      <w:r w:rsidR="00C46305">
        <w:rPr>
          <w:szCs w:val="20"/>
        </w:rPr>
        <w:t>.</w:t>
      </w:r>
    </w:p>
    <w:p w14:paraId="2E376164" w14:textId="051FB771" w:rsidR="00C46305" w:rsidRDefault="004414C2" w:rsidP="00580717">
      <w:pPr>
        <w:pStyle w:val="ListParagraph"/>
        <w:numPr>
          <w:ilvl w:val="0"/>
          <w:numId w:val="45"/>
        </w:numPr>
        <w:spacing w:before="240"/>
        <w:jc w:val="both"/>
        <w:rPr>
          <w:szCs w:val="20"/>
        </w:rPr>
      </w:pPr>
      <w:r>
        <w:rPr>
          <w:szCs w:val="20"/>
        </w:rPr>
        <w:t>Petualangan</w:t>
      </w:r>
      <w:r w:rsidR="00C46305">
        <w:rPr>
          <w:szCs w:val="20"/>
        </w:rPr>
        <w:t>: Disediakan berbagai rintangan yang harus dilewati oleh pemain agar mencapai titik ujung. D</w:t>
      </w:r>
      <w:r>
        <w:rPr>
          <w:szCs w:val="20"/>
        </w:rPr>
        <w:t>i bagian ujung akan disediakan dua buah</w:t>
      </w:r>
      <w:r w:rsidR="00C46305">
        <w:rPr>
          <w:szCs w:val="20"/>
        </w:rPr>
        <w:t xml:space="preserve"> pintu dan sebuah soal. Kedua pintu </w:t>
      </w:r>
      <w:r w:rsidR="00580717">
        <w:rPr>
          <w:szCs w:val="20"/>
        </w:rPr>
        <w:t xml:space="preserve">tersebut </w:t>
      </w:r>
      <w:r w:rsidR="00C46305">
        <w:rPr>
          <w:szCs w:val="20"/>
        </w:rPr>
        <w:t>mengandung jawaban yang berbeda terhadap soal dan pemain diharapkan menjawab dengan memasuki pintu tersebut.</w:t>
      </w:r>
    </w:p>
    <w:p w14:paraId="63766232" w14:textId="76522E72" w:rsidR="00C46305" w:rsidRDefault="00580717" w:rsidP="00580717">
      <w:pPr>
        <w:pStyle w:val="ListParagraph"/>
        <w:numPr>
          <w:ilvl w:val="0"/>
          <w:numId w:val="45"/>
        </w:numPr>
        <w:spacing w:before="240"/>
        <w:jc w:val="both"/>
        <w:rPr>
          <w:szCs w:val="20"/>
        </w:rPr>
      </w:pPr>
      <w:r>
        <w:rPr>
          <w:szCs w:val="20"/>
        </w:rPr>
        <w:t>Quiz mini</w:t>
      </w:r>
      <w:r w:rsidR="00C46305">
        <w:rPr>
          <w:szCs w:val="20"/>
        </w:rPr>
        <w:t>: Permainan memberikan soal singkat dan pemain diharus menjawab pilihan yang diberikan. Soal akan berkaitan dengan pengetahuan umum.</w:t>
      </w:r>
    </w:p>
    <w:p w14:paraId="3B0B2D77" w14:textId="31065988" w:rsidR="0087058B" w:rsidRDefault="00580717" w:rsidP="0087058B">
      <w:pPr>
        <w:ind w:left="0" w:firstLine="284"/>
        <w:jc w:val="both"/>
        <w:rPr>
          <w:szCs w:val="20"/>
        </w:rPr>
      </w:pPr>
      <w:r>
        <w:rPr>
          <w:szCs w:val="20"/>
        </w:rPr>
        <w:t>A</w:t>
      </w:r>
      <w:r w:rsidR="009A5EF1">
        <w:rPr>
          <w:szCs w:val="20"/>
        </w:rPr>
        <w:t>pabila menang</w:t>
      </w:r>
      <w:r>
        <w:rPr>
          <w:szCs w:val="20"/>
        </w:rPr>
        <w:t xml:space="preserve">, </w:t>
      </w:r>
      <w:r w:rsidR="009A5EF1">
        <w:rPr>
          <w:szCs w:val="20"/>
        </w:rPr>
        <w:t>pemain akan diberikan kesempatan untuk mengocok dadu sekali lagi dan apabila gagal</w:t>
      </w:r>
      <w:r>
        <w:rPr>
          <w:szCs w:val="20"/>
        </w:rPr>
        <w:t>,</w:t>
      </w:r>
      <w:r w:rsidR="009A5EF1">
        <w:rPr>
          <w:szCs w:val="20"/>
        </w:rPr>
        <w:t xml:space="preserve"> gilirannya akan selesai. Namun dalam 1 kali giliran</w:t>
      </w:r>
      <w:r>
        <w:rPr>
          <w:szCs w:val="20"/>
        </w:rPr>
        <w:t>,</w:t>
      </w:r>
      <w:r w:rsidR="009A5EF1">
        <w:rPr>
          <w:szCs w:val="20"/>
        </w:rPr>
        <w:t xml:space="preserve"> pemain </w:t>
      </w:r>
      <w:r>
        <w:rPr>
          <w:szCs w:val="20"/>
        </w:rPr>
        <w:t>hanya diperbolehkan memainkan 3 mini games</w:t>
      </w:r>
      <w:r w:rsidR="009A5EF1">
        <w:rPr>
          <w:szCs w:val="20"/>
        </w:rPr>
        <w:t xml:space="preserve">. </w:t>
      </w:r>
      <w:r>
        <w:rPr>
          <w:szCs w:val="20"/>
        </w:rPr>
        <w:t>Dalam permainan ini, terdapat c</w:t>
      </w:r>
      <w:r w:rsidR="009A5EF1">
        <w:rPr>
          <w:szCs w:val="20"/>
        </w:rPr>
        <w:t xml:space="preserve">heckpoint </w:t>
      </w:r>
      <w:r>
        <w:rPr>
          <w:szCs w:val="20"/>
        </w:rPr>
        <w:t xml:space="preserve">yang </w:t>
      </w:r>
      <w:r w:rsidR="009A5EF1">
        <w:rPr>
          <w:szCs w:val="20"/>
        </w:rPr>
        <w:t>berfu</w:t>
      </w:r>
      <w:r w:rsidR="0087058B">
        <w:rPr>
          <w:szCs w:val="20"/>
        </w:rPr>
        <w:t xml:space="preserve">ngsi sebagai titik aman pemain dan </w:t>
      </w:r>
      <w:r>
        <w:rPr>
          <w:szCs w:val="20"/>
        </w:rPr>
        <w:t>juga</w:t>
      </w:r>
      <w:r w:rsidR="009A5EF1">
        <w:rPr>
          <w:szCs w:val="20"/>
        </w:rPr>
        <w:t xml:space="preserve"> </w:t>
      </w:r>
      <w:r>
        <w:rPr>
          <w:szCs w:val="20"/>
        </w:rPr>
        <w:t xml:space="preserve">titik </w:t>
      </w:r>
      <w:r w:rsidR="009A5EF1">
        <w:rPr>
          <w:szCs w:val="20"/>
        </w:rPr>
        <w:t xml:space="preserve">draw card </w:t>
      </w:r>
      <w:r w:rsidR="0087058B">
        <w:rPr>
          <w:szCs w:val="20"/>
        </w:rPr>
        <w:t xml:space="preserve">yang </w:t>
      </w:r>
      <w:r w:rsidR="009A5EF1">
        <w:rPr>
          <w:szCs w:val="20"/>
        </w:rPr>
        <w:t xml:space="preserve">akan memberikan </w:t>
      </w:r>
      <w:r>
        <w:rPr>
          <w:szCs w:val="20"/>
        </w:rPr>
        <w:t xml:space="preserve">pemain sebuah </w:t>
      </w:r>
      <w:r w:rsidR="009A5EF1">
        <w:rPr>
          <w:szCs w:val="20"/>
        </w:rPr>
        <w:t>kartu kesempatan secara acak.</w:t>
      </w:r>
      <w:bookmarkStart w:id="0" w:name="_GoBack"/>
      <w:bookmarkEnd w:id="0"/>
    </w:p>
    <w:p w14:paraId="7D22C200" w14:textId="6DB9833B" w:rsidR="009A5EF1" w:rsidRDefault="009A5EF1" w:rsidP="009A5EF1">
      <w:pPr>
        <w:ind w:left="0"/>
        <w:jc w:val="both"/>
        <w:rPr>
          <w:szCs w:val="20"/>
        </w:rPr>
      </w:pPr>
      <w:r>
        <w:rPr>
          <w:szCs w:val="20"/>
        </w:rPr>
        <w:t>Leader of Developer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Owner representation</w:t>
      </w:r>
    </w:p>
    <w:p w14:paraId="734C9E4D" w14:textId="5D61F545" w:rsidR="009A5EF1" w:rsidRDefault="009A5EF1" w:rsidP="009A5EF1">
      <w:pPr>
        <w:ind w:left="0"/>
        <w:jc w:val="both"/>
        <w:rPr>
          <w:szCs w:val="20"/>
        </w:rPr>
      </w:pPr>
    </w:p>
    <w:p w14:paraId="120B374E" w14:textId="535559A4" w:rsidR="009A5EF1" w:rsidRDefault="009A5EF1" w:rsidP="009A5EF1">
      <w:pPr>
        <w:ind w:left="0"/>
        <w:jc w:val="both"/>
        <w:rPr>
          <w:szCs w:val="20"/>
        </w:rPr>
      </w:pPr>
    </w:p>
    <w:p w14:paraId="2DA12F94" w14:textId="16731481" w:rsidR="00304F55" w:rsidRPr="007F58CA" w:rsidRDefault="009A5EF1" w:rsidP="007F58CA">
      <w:pPr>
        <w:ind w:left="0"/>
        <w:jc w:val="both"/>
        <w:rPr>
          <w:szCs w:val="20"/>
        </w:rPr>
      </w:pPr>
      <w:r>
        <w:rPr>
          <w:szCs w:val="20"/>
        </w:rPr>
        <w:t>Henkky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Lewi Jourdan</w:t>
      </w:r>
    </w:p>
    <w:sectPr w:rsidR="00304F55" w:rsidRPr="007F58CA" w:rsidSect="00515252">
      <w:headerReference w:type="default" r:id="rId11"/>
      <w:pgSz w:w="12240" w:h="15840" w:code="1"/>
      <w:pgMar w:top="2088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83153" w14:textId="77777777" w:rsidR="00DE782A" w:rsidRDefault="00DE782A" w:rsidP="001E7D29">
      <w:pPr>
        <w:spacing w:after="0" w:line="240" w:lineRule="auto"/>
      </w:pPr>
      <w:r>
        <w:separator/>
      </w:r>
    </w:p>
  </w:endnote>
  <w:endnote w:type="continuationSeparator" w:id="0">
    <w:p w14:paraId="3AA4010E" w14:textId="77777777" w:rsidR="00DE782A" w:rsidRDefault="00DE782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F0ADD" w14:textId="77777777" w:rsidR="00DE782A" w:rsidRDefault="00DE782A" w:rsidP="001E7D29">
      <w:pPr>
        <w:spacing w:after="0" w:line="240" w:lineRule="auto"/>
      </w:pPr>
      <w:r>
        <w:separator/>
      </w:r>
    </w:p>
  </w:footnote>
  <w:footnote w:type="continuationSeparator" w:id="0">
    <w:p w14:paraId="1019EEB6" w14:textId="77777777" w:rsidR="00DE782A" w:rsidRDefault="00DE782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FBCBC" w14:textId="77777777" w:rsidR="000F4987" w:rsidRPr="004230D9" w:rsidRDefault="00875D51">
    <w:pPr>
      <w:pStyle w:val="Header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080317" wp14:editId="3E6B6631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>
                        <a:extLst/>
                      </wpg:cNvPr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>
                          <a:extLst/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>
                          <a:extLst/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>
                          <a:extLst/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>
                          <a:extLst/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>
                          <a:extLst/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0F660D6" id="Group 1" o:spid="_x0000_s1026" alt="decorative element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EDE223C"/>
    <w:multiLevelType w:val="hybridMultilevel"/>
    <w:tmpl w:val="459CBF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7"/>
  </w:num>
  <w:num w:numId="2">
    <w:abstractNumId w:val="20"/>
  </w:num>
  <w:num w:numId="3">
    <w:abstractNumId w:val="21"/>
  </w:num>
  <w:num w:numId="4">
    <w:abstractNumId w:val="12"/>
  </w:num>
  <w:num w:numId="5">
    <w:abstractNumId w:val="3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40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9"/>
  </w:num>
  <w:num w:numId="40">
    <w:abstractNumId w:val="29"/>
  </w:num>
  <w:num w:numId="41">
    <w:abstractNumId w:val="22"/>
  </w:num>
  <w:num w:numId="42">
    <w:abstractNumId w:val="30"/>
  </w:num>
  <w:num w:numId="43">
    <w:abstractNumId w:val="36"/>
  </w:num>
  <w:num w:numId="44">
    <w:abstractNumId w:val="15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A0"/>
    <w:rsid w:val="0000418E"/>
    <w:rsid w:val="00016839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40DAE"/>
    <w:rsid w:val="0015180F"/>
    <w:rsid w:val="001746FC"/>
    <w:rsid w:val="00193653"/>
    <w:rsid w:val="00196589"/>
    <w:rsid w:val="001C329C"/>
    <w:rsid w:val="001E7D29"/>
    <w:rsid w:val="002404F5"/>
    <w:rsid w:val="00275260"/>
    <w:rsid w:val="00276FA1"/>
    <w:rsid w:val="00285B87"/>
    <w:rsid w:val="00291B4A"/>
    <w:rsid w:val="002C3D7E"/>
    <w:rsid w:val="00304F55"/>
    <w:rsid w:val="0032131A"/>
    <w:rsid w:val="003310BF"/>
    <w:rsid w:val="00333DF8"/>
    <w:rsid w:val="00352B99"/>
    <w:rsid w:val="00357641"/>
    <w:rsid w:val="00360B6E"/>
    <w:rsid w:val="00361DEE"/>
    <w:rsid w:val="00394EF4"/>
    <w:rsid w:val="00410612"/>
    <w:rsid w:val="00411F8B"/>
    <w:rsid w:val="004230D9"/>
    <w:rsid w:val="004414C2"/>
    <w:rsid w:val="00450670"/>
    <w:rsid w:val="004724BD"/>
    <w:rsid w:val="00477352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556A0"/>
    <w:rsid w:val="00564D17"/>
    <w:rsid w:val="00580717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D5463"/>
    <w:rsid w:val="006E015E"/>
    <w:rsid w:val="006E3C09"/>
    <w:rsid w:val="006F03D4"/>
    <w:rsid w:val="00700B1F"/>
    <w:rsid w:val="00721A5B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7F58CA"/>
    <w:rsid w:val="00815563"/>
    <w:rsid w:val="008240DA"/>
    <w:rsid w:val="008429E5"/>
    <w:rsid w:val="00867EA4"/>
    <w:rsid w:val="0087058B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37A4B"/>
    <w:rsid w:val="0094637B"/>
    <w:rsid w:val="00955A78"/>
    <w:rsid w:val="009921B8"/>
    <w:rsid w:val="009A5EF1"/>
    <w:rsid w:val="009B6E7A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810"/>
    <w:rsid w:val="00B853F9"/>
    <w:rsid w:val="00BB018B"/>
    <w:rsid w:val="00BD1747"/>
    <w:rsid w:val="00BD2B06"/>
    <w:rsid w:val="00C14973"/>
    <w:rsid w:val="00C1643D"/>
    <w:rsid w:val="00C261A9"/>
    <w:rsid w:val="00C42793"/>
    <w:rsid w:val="00C46305"/>
    <w:rsid w:val="00C47179"/>
    <w:rsid w:val="00C601ED"/>
    <w:rsid w:val="00CE5A5C"/>
    <w:rsid w:val="00D31AB7"/>
    <w:rsid w:val="00D34BC4"/>
    <w:rsid w:val="00D50D23"/>
    <w:rsid w:val="00D512BB"/>
    <w:rsid w:val="00DA3B1A"/>
    <w:rsid w:val="00DC6078"/>
    <w:rsid w:val="00DC79AD"/>
    <w:rsid w:val="00DD2075"/>
    <w:rsid w:val="00DE782A"/>
    <w:rsid w:val="00DF2868"/>
    <w:rsid w:val="00E17712"/>
    <w:rsid w:val="00E3200C"/>
    <w:rsid w:val="00E463CF"/>
    <w:rsid w:val="00E557A0"/>
    <w:rsid w:val="00EF6435"/>
    <w:rsid w:val="00F10F6B"/>
    <w:rsid w:val="00F23697"/>
    <w:rsid w:val="00F36BB7"/>
    <w:rsid w:val="00F87EAA"/>
    <w:rsid w:val="00F92B25"/>
    <w:rsid w:val="00FB3809"/>
    <w:rsid w:val="00FC669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95F68C"/>
  <w15:docId w15:val="{ECC0EC77-D3F0-4C34-A5CF-30B34AD7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kk\AppData\Roaming\Microsoft\Templates\Triangles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53BC9B725D4CABA300A1D282FC0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E5EFC-733E-40E1-9789-1E5DCEFDF7E4}"/>
      </w:docPartPr>
      <w:docPartBody>
        <w:p w:rsidR="00F1599B" w:rsidRDefault="004B70B0">
          <w:pPr>
            <w:pStyle w:val="D353BC9B725D4CABA300A1D282FC0C00"/>
          </w:pPr>
          <w:r w:rsidRPr="008E421A">
            <w:rPr>
              <w:rFonts w:asciiTheme="majorHAnsi" w:hAnsiTheme="majorHAnsi"/>
              <w:sz w:val="20"/>
              <w:lang w:val="en-GB" w:bidi="en-GB"/>
            </w:rPr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B0"/>
    <w:rsid w:val="001A3C60"/>
    <w:rsid w:val="002A2F01"/>
    <w:rsid w:val="004B70B0"/>
    <w:rsid w:val="0087231A"/>
    <w:rsid w:val="00AE153A"/>
    <w:rsid w:val="00F1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EF676DEC7D4012B12E0B4218E520C9">
    <w:name w:val="97EF676DEC7D4012B12E0B4218E520C9"/>
  </w:style>
  <w:style w:type="paragraph" w:customStyle="1" w:styleId="D353BC9B725D4CABA300A1D282FC0C00">
    <w:name w:val="D353BC9B725D4CABA300A1D282FC0C00"/>
  </w:style>
  <w:style w:type="paragraph" w:customStyle="1" w:styleId="CF9ED4063E374EC78A0B6599046663C5">
    <w:name w:val="CF9ED4063E374EC78A0B6599046663C5"/>
  </w:style>
  <w:style w:type="paragraph" w:customStyle="1" w:styleId="34D02CB343A2419E8203EA5119864926">
    <w:name w:val="34D02CB343A2419E8203EA5119864926"/>
  </w:style>
  <w:style w:type="paragraph" w:customStyle="1" w:styleId="793ADA06007148DF9204E7B63C783CE2">
    <w:name w:val="793ADA06007148DF9204E7B63C783CE2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D521486B61D642558FDE364C4C0A892E">
    <w:name w:val="D521486B61D642558FDE364C4C0A892E"/>
  </w:style>
  <w:style w:type="paragraph" w:customStyle="1" w:styleId="99FBDFF7B0F649BDAC315DB39EAB7DA6">
    <w:name w:val="99FBDFF7B0F649BDAC315DB39EAB7DA6"/>
  </w:style>
  <w:style w:type="paragraph" w:customStyle="1" w:styleId="7939990251C44C7A85B42CAF0B2EAB85">
    <w:name w:val="7939990251C44C7A85B42CAF0B2EAB85"/>
  </w:style>
  <w:style w:type="paragraph" w:customStyle="1" w:styleId="0F2C1EDB6CDF44AB92DC89010BE23F39">
    <w:name w:val="0F2C1EDB6CDF44AB92DC89010BE23F39"/>
  </w:style>
  <w:style w:type="paragraph" w:customStyle="1" w:styleId="BAEB205B1430472096BDFC4280418B32">
    <w:name w:val="BAEB205B1430472096BDFC4280418B32"/>
  </w:style>
  <w:style w:type="paragraph" w:customStyle="1" w:styleId="9E6E5B2B773D4344A07C2F2DF8B50F6D">
    <w:name w:val="9E6E5B2B773D4344A07C2F2DF8B50F6D"/>
  </w:style>
  <w:style w:type="paragraph" w:customStyle="1" w:styleId="DBEC59B2592A4F1B81C2DC4D5D0BB684">
    <w:name w:val="DBEC59B2592A4F1B81C2DC4D5D0BB684"/>
  </w:style>
  <w:style w:type="paragraph" w:customStyle="1" w:styleId="8109AFD8ED44428083F5DE26B1CA2A14">
    <w:name w:val="8109AFD8ED44428083F5DE26B1CA2A14"/>
  </w:style>
  <w:style w:type="paragraph" w:customStyle="1" w:styleId="90EDB037F9F641AF93EFEF2367380539">
    <w:name w:val="90EDB037F9F641AF93EFEF2367380539"/>
  </w:style>
  <w:style w:type="paragraph" w:customStyle="1" w:styleId="93F6395E85C3482297A186B24211EAE5">
    <w:name w:val="93F6395E85C3482297A186B24211EAE5"/>
  </w:style>
  <w:style w:type="paragraph" w:customStyle="1" w:styleId="A069178C1D45475D9CCCC41483CEC28A">
    <w:name w:val="A069178C1D45475D9CCCC41483CEC28A"/>
  </w:style>
  <w:style w:type="paragraph" w:customStyle="1" w:styleId="FA72050029E44EEC9674E13BC1C894DD">
    <w:name w:val="FA72050029E44EEC9674E13BC1C894DD"/>
  </w:style>
  <w:style w:type="paragraph" w:customStyle="1" w:styleId="99AE691A7B3A4FE7BF66793AF026CD2C">
    <w:name w:val="99AE691A7B3A4FE7BF66793AF026CD2C"/>
  </w:style>
  <w:style w:type="paragraph" w:customStyle="1" w:styleId="9508DA988EDA4D618D424262AEC1182C">
    <w:name w:val="9508DA988EDA4D618D424262AEC1182C"/>
  </w:style>
  <w:style w:type="paragraph" w:customStyle="1" w:styleId="FAAEFEA79DF0411B94E1C7642BE6C136">
    <w:name w:val="FAAEFEA79DF0411B94E1C7642BE6C136"/>
  </w:style>
  <w:style w:type="paragraph" w:customStyle="1" w:styleId="71C436DA7FD44EB1AC8484DFDD136D6E">
    <w:name w:val="71C436DA7FD44EB1AC8484DFDD136D6E"/>
  </w:style>
  <w:style w:type="paragraph" w:customStyle="1" w:styleId="A998B81081044DEB8B539F22BDB7601D">
    <w:name w:val="A998B81081044DEB8B539F22BDB7601D"/>
  </w:style>
  <w:style w:type="paragraph" w:customStyle="1" w:styleId="D622668914364EA09FE74EFE5D663F67">
    <w:name w:val="D622668914364EA09FE74EFE5D663F67"/>
  </w:style>
  <w:style w:type="paragraph" w:customStyle="1" w:styleId="3258634BB1A94AD4BBB83EBAAECD4A41">
    <w:name w:val="3258634BB1A94AD4BBB83EBAAECD4A41"/>
  </w:style>
  <w:style w:type="paragraph" w:customStyle="1" w:styleId="44349711F7384E04B660926F2DCBD85B">
    <w:name w:val="44349711F7384E04B660926F2DCBD85B"/>
  </w:style>
  <w:style w:type="paragraph" w:customStyle="1" w:styleId="CAC1385138954928971DF60374937989">
    <w:name w:val="CAC1385138954928971DF60374937989"/>
  </w:style>
  <w:style w:type="paragraph" w:customStyle="1" w:styleId="8B9569EAEB6B405D84C730E7F7461641">
    <w:name w:val="8B9569EAEB6B405D84C730E7F7461641"/>
  </w:style>
  <w:style w:type="paragraph" w:customStyle="1" w:styleId="CA678FC1C5BE475BB21B8629C821C5E4">
    <w:name w:val="CA678FC1C5BE475BB21B8629C821C5E4"/>
  </w:style>
  <w:style w:type="paragraph" w:customStyle="1" w:styleId="99AB779AD3E24B50BA496A5C8812B248">
    <w:name w:val="99AB779AD3E24B50BA496A5C8812B248"/>
  </w:style>
  <w:style w:type="paragraph" w:customStyle="1" w:styleId="58EEB05364E44EFBB81AADB7CE2FD267">
    <w:name w:val="58EEB05364E44EFBB81AADB7CE2FD267"/>
  </w:style>
  <w:style w:type="paragraph" w:customStyle="1" w:styleId="69362F43980B406E9C1A08F97662B669">
    <w:name w:val="69362F43980B406E9C1A08F97662B669"/>
  </w:style>
  <w:style w:type="paragraph" w:customStyle="1" w:styleId="9848428A6A204E5B96AF770F72044D68">
    <w:name w:val="9848428A6A204E5B96AF770F72044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1F49CD-4BCA-43CB-BB4C-CF61A70CCC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E36CC27-83CD-42D7-A6B1-2B53CAA085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2F249B-77EE-48A1-8F51-85F56FF2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Triangles meeting minutes</Template>
  <TotalTime>61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Henkky Zhang</dc:creator>
  <dc:description/>
  <cp:lastModifiedBy>Chintya De</cp:lastModifiedBy>
  <cp:revision>6</cp:revision>
  <dcterms:created xsi:type="dcterms:W3CDTF">2018-07-06T02:52:00Z</dcterms:created>
  <dcterms:modified xsi:type="dcterms:W3CDTF">2018-07-11T16:54:00Z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