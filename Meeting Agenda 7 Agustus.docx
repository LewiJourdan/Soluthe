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00B4" w14:textId="3F45D76F" w:rsidR="00275260" w:rsidRPr="00875D51" w:rsidRDefault="00A3439E" w:rsidP="00875D51">
      <w:pPr>
        <w:pStyle w:val="Heading1"/>
      </w:pPr>
      <w:r w:rsidRPr="00875D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6EC1" wp14:editId="63A7D61A">
                <wp:simplePos x="0" y="0"/>
                <wp:positionH relativeFrom="margin">
                  <wp:align>center</wp:align>
                </wp:positionH>
                <wp:positionV relativeFrom="paragraph">
                  <wp:posOffset>-916767</wp:posOffset>
                </wp:positionV>
                <wp:extent cx="3030071" cy="407670"/>
                <wp:effectExtent l="12700" t="12700" r="31115" b="25400"/>
                <wp:wrapNone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393C41AA" w14:textId="12E60F7C" w:rsidR="000D7719" w:rsidRPr="005556A0" w:rsidRDefault="000D7719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ID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ID"/>
                              </w:rPr>
                              <w:t>SOLUTHE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A6EC1" id="Shape 61" o:spid="_x0000_s1026" style="position:absolute;margin-left:0;margin-top:-72.2pt;width:238.6pt;height:32.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" filled="f" strokecolor="black [3213]" strokeweight="3pt">
                <v:stroke miterlimit="4"/>
                <v:textbox style="mso-fit-shape-to-text:t" inset="1.5pt,1.5pt,1.5pt,1.5pt">
                  <w:txbxContent>
                    <w:p w14:paraId="393C41AA" w14:textId="12E60F7C" w:rsidR="000D7719" w:rsidRPr="005556A0" w:rsidRDefault="000D7719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ID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ID"/>
                        </w:rPr>
                        <w:t>SOLUTHE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alias w:val="Meeting minutes:"/>
          <w:tag w:val="Meeting minutes:"/>
          <w:id w:val="1780671977"/>
          <w:placeholder>
            <w:docPart w:val="D353BC9B725D4CABA300A1D282FC0C00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2B5F6975" w14:textId="10E3DF52" w:rsidR="00BA095E" w:rsidRDefault="00A3439E" w:rsidP="00BA095E">
      <w:pPr>
        <w:pStyle w:val="Details"/>
        <w:spacing w:after="0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5556A0">
        <w:t>BCA Learning Institute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2A2F8E">
        <w:t>Aug 7</w:t>
      </w:r>
      <w:r w:rsidR="005556A0">
        <w:t>,2018</w:t>
      </w:r>
      <w:r w:rsidRPr="00515252">
        <w:br/>
      </w:r>
      <w:r w:rsidR="00BA095E">
        <w:rPr>
          <w:b/>
        </w:rPr>
        <w:t>Developers</w:t>
      </w:r>
      <w:r w:rsidR="00BA095E">
        <w:rPr>
          <w:b/>
        </w:rPr>
        <w:tab/>
      </w:r>
      <w:r w:rsidR="00BA095E" w:rsidRPr="00515252">
        <w:t>:</w:t>
      </w:r>
      <w:r w:rsidR="00BA095E">
        <w:t xml:space="preserve">  Henkky, </w:t>
      </w:r>
      <w:proofErr w:type="spellStart"/>
      <w:r w:rsidR="00BA095E">
        <w:t>Chintya</w:t>
      </w:r>
      <w:proofErr w:type="spellEnd"/>
      <w:r w:rsidR="00BA095E">
        <w:t xml:space="preserve"> De</w:t>
      </w:r>
      <w:r w:rsidR="00BA095E">
        <w:rPr>
          <w:rFonts w:ascii="Times New Roman" w:hAnsi="Times New Roman"/>
          <w:lang w:val="en-ID"/>
        </w:rPr>
        <w:t xml:space="preserve">, </w:t>
      </w:r>
      <w:r w:rsidR="00BA095E" w:rsidRPr="00304F55">
        <w:rPr>
          <w:rFonts w:asciiTheme="minorHAnsi" w:hAnsiTheme="minorHAnsi"/>
          <w:lang w:val="en-ID"/>
        </w:rPr>
        <w:t xml:space="preserve">Gabriella Phoebe </w:t>
      </w:r>
      <w:proofErr w:type="spellStart"/>
      <w:r w:rsidR="00BA095E" w:rsidRPr="00304F55">
        <w:rPr>
          <w:rFonts w:asciiTheme="minorHAnsi" w:hAnsiTheme="minorHAnsi"/>
          <w:lang w:val="en-ID"/>
        </w:rPr>
        <w:t>Palit</w:t>
      </w:r>
      <w:proofErr w:type="spellEnd"/>
      <w:r w:rsidR="00BA095E">
        <w:rPr>
          <w:rFonts w:asciiTheme="minorHAnsi" w:hAnsiTheme="minorHAnsi"/>
          <w:lang w:val="en-ID"/>
        </w:rPr>
        <w:t xml:space="preserve"> </w:t>
      </w:r>
    </w:p>
    <w:p w14:paraId="5640CAE9" w14:textId="0B99A6D9" w:rsidR="00554276" w:rsidRPr="00515252" w:rsidRDefault="00BA095E" w:rsidP="00BA095E">
      <w:pPr>
        <w:pStyle w:val="Details"/>
        <w:ind w:left="0"/>
        <w:jc w:val="left"/>
      </w:pPr>
      <w:r w:rsidRPr="004414C2">
        <w:rPr>
          <w:b/>
        </w:rPr>
        <w:t>Owners</w:t>
      </w:r>
      <w:r>
        <w:rPr>
          <w:b/>
        </w:rPr>
        <w:tab/>
      </w:r>
      <w:r w:rsidRPr="004414C2">
        <w:rPr>
          <w:b/>
        </w:rPr>
        <w:t>:</w:t>
      </w:r>
      <w:r>
        <w:t xml:space="preserve"> Lewi Jourdan, Sherly Natalia, </w:t>
      </w:r>
      <w:proofErr w:type="spellStart"/>
      <w:r>
        <w:t>Hedianto</w:t>
      </w:r>
      <w:proofErr w:type="spellEnd"/>
      <w:r w:rsidR="00A3439E" w:rsidRPr="00515252">
        <w:br/>
      </w:r>
      <w:r w:rsidR="00A3439E" w:rsidRPr="00515252">
        <w:rPr>
          <w:b/>
        </w:rPr>
        <w:t>Time</w:t>
      </w:r>
      <w:r w:rsidR="00A3439E" w:rsidRPr="00515252">
        <w:t>:</w:t>
      </w:r>
      <w:r w:rsidR="00515252">
        <w:t xml:space="preserve">  </w:t>
      </w:r>
      <w:r w:rsidR="00DD6D6C">
        <w:rPr>
          <w:rStyle w:val="Strong"/>
          <w:rFonts w:asciiTheme="majorHAnsi" w:eastAsiaTheme="majorEastAsia" w:hAnsiTheme="majorHAnsi"/>
          <w:b w:val="0"/>
          <w:bCs w:val="0"/>
        </w:rPr>
        <w:t>1</w:t>
      </w:r>
      <w:r w:rsidR="000D7719">
        <w:rPr>
          <w:rStyle w:val="Strong"/>
          <w:rFonts w:asciiTheme="majorHAnsi" w:eastAsiaTheme="majorEastAsia" w:hAnsiTheme="majorHAnsi"/>
          <w:b w:val="0"/>
          <w:bCs w:val="0"/>
        </w:rPr>
        <w:t>3.0</w:t>
      </w:r>
      <w:r w:rsidR="00DD6D6C">
        <w:rPr>
          <w:rStyle w:val="Strong"/>
          <w:rFonts w:asciiTheme="majorHAnsi" w:eastAsiaTheme="majorEastAsia" w:hAnsiTheme="majorHAnsi"/>
          <w:b w:val="0"/>
          <w:bCs w:val="0"/>
        </w:rPr>
        <w:t>0</w:t>
      </w:r>
      <w:r w:rsidR="005556A0">
        <w:rPr>
          <w:rStyle w:val="Strong"/>
          <w:rFonts w:asciiTheme="majorHAnsi" w:eastAsiaTheme="majorEastAsia" w:hAnsiTheme="majorHAnsi"/>
          <w:b w:val="0"/>
          <w:bCs w:val="0"/>
        </w:rPr>
        <w:t xml:space="preserve"> – </w:t>
      </w:r>
      <w:r w:rsidR="00DD6D6C">
        <w:rPr>
          <w:rStyle w:val="Strong"/>
          <w:rFonts w:asciiTheme="majorHAnsi" w:eastAsiaTheme="majorEastAsia" w:hAnsiTheme="majorHAnsi"/>
          <w:b w:val="0"/>
          <w:bCs w:val="0"/>
        </w:rPr>
        <w:t>1</w:t>
      </w:r>
      <w:r w:rsidR="000D7719">
        <w:rPr>
          <w:rStyle w:val="Strong"/>
          <w:rFonts w:asciiTheme="majorHAnsi" w:eastAsiaTheme="majorEastAsia" w:hAnsiTheme="majorHAnsi"/>
          <w:b w:val="0"/>
          <w:bCs w:val="0"/>
        </w:rPr>
        <w:t>5.00</w:t>
      </w:r>
    </w:p>
    <w:p w14:paraId="0EB53E77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5A2A0B55" w14:textId="13F5102E" w:rsidR="00875D51" w:rsidRDefault="003E1243" w:rsidP="00875D51">
      <w:pPr>
        <w:pStyle w:val="ListNumber"/>
      </w:pPr>
      <w:proofErr w:type="spellStart"/>
      <w:r>
        <w:t>Pe</w:t>
      </w:r>
      <w:r w:rsidR="00B204B5">
        <w:t>nyerahan</w:t>
      </w:r>
      <w:proofErr w:type="spellEnd"/>
      <w:r w:rsidR="00B204B5">
        <w:t xml:space="preserve"> </w:t>
      </w:r>
      <w:proofErr w:type="spellStart"/>
      <w:r w:rsidR="00B204B5">
        <w:t>hasil</w:t>
      </w:r>
      <w:proofErr w:type="spellEnd"/>
      <w:r w:rsidR="00B204B5">
        <w:t xml:space="preserve"> proses </w:t>
      </w:r>
      <w:proofErr w:type="spellStart"/>
      <w:r w:rsidR="00B204B5">
        <w:t>pengerjaan</w:t>
      </w:r>
      <w:proofErr w:type="spellEnd"/>
      <w:r w:rsidR="00B204B5">
        <w:t xml:space="preserve"> </w:t>
      </w:r>
      <w:proofErr w:type="spellStart"/>
      <w:r w:rsidR="00B204B5">
        <w:t>proyek</w:t>
      </w:r>
      <w:proofErr w:type="spellEnd"/>
      <w:r w:rsidR="00B204B5">
        <w:t xml:space="preserve"> </w:t>
      </w:r>
      <w:proofErr w:type="spellStart"/>
      <w:r w:rsidR="00B204B5">
        <w:t>Soluthe</w:t>
      </w:r>
      <w:proofErr w:type="spellEnd"/>
      <w:r w:rsidR="00B204B5">
        <w:t xml:space="preserve"> </w:t>
      </w:r>
      <w:proofErr w:type="spellStart"/>
      <w:r w:rsidR="00B204B5">
        <w:t>kepada</w:t>
      </w:r>
      <w:proofErr w:type="spellEnd"/>
      <w:r w:rsidR="00B204B5">
        <w:t xml:space="preserve"> </w:t>
      </w:r>
      <w:proofErr w:type="spellStart"/>
      <w:r w:rsidR="00B204B5">
        <w:t>pihak</w:t>
      </w:r>
      <w:proofErr w:type="spellEnd"/>
      <w:r w:rsidR="00B204B5">
        <w:t xml:space="preserve"> owner.</w:t>
      </w:r>
    </w:p>
    <w:p w14:paraId="7324BBEE" w14:textId="7E5B43AA" w:rsidR="00875D51" w:rsidRDefault="00B204B5" w:rsidP="00B204B5">
      <w:pPr>
        <w:pStyle w:val="ListNumber"/>
      </w:pPr>
      <w:r>
        <w:t xml:space="preserve">Proses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game </w:t>
      </w:r>
      <w:proofErr w:type="spellStart"/>
      <w:r>
        <w:t>Soluthe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</w:t>
      </w:r>
      <w:r w:rsidR="00DD6D6C">
        <w:t xml:space="preserve"> </w:t>
      </w:r>
    </w:p>
    <w:p w14:paraId="65D0CCF1" w14:textId="77777777" w:rsidR="00B01C95" w:rsidRDefault="00B01C95" w:rsidP="00B01C95">
      <w:pPr>
        <w:pStyle w:val="ListNumber"/>
        <w:numPr>
          <w:ilvl w:val="0"/>
          <w:numId w:val="0"/>
        </w:numPr>
        <w:ind w:left="360"/>
      </w:pPr>
    </w:p>
    <w:tbl>
      <w:tblPr>
        <w:tblStyle w:val="ListTable2-Accent6"/>
        <w:tblW w:w="6181" w:type="pct"/>
        <w:tblLook w:val="0600" w:firstRow="0" w:lastRow="0" w:firstColumn="0" w:lastColumn="0" w:noHBand="1" w:noVBand="1"/>
      </w:tblPr>
      <w:tblGrid>
        <w:gridCol w:w="2128"/>
        <w:gridCol w:w="1649"/>
        <w:gridCol w:w="1397"/>
        <w:gridCol w:w="2837"/>
      </w:tblGrid>
      <w:tr w:rsidR="00875D51" w14:paraId="15AFA305" w14:textId="77777777" w:rsidTr="00B204B5">
        <w:trPr>
          <w:trHeight w:val="459"/>
        </w:trPr>
        <w:tc>
          <w:tcPr>
            <w:tcW w:w="1328" w:type="pct"/>
          </w:tcPr>
          <w:p w14:paraId="634A80B6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Action Items</w:t>
            </w:r>
          </w:p>
        </w:tc>
        <w:tc>
          <w:tcPr>
            <w:tcW w:w="1029" w:type="pct"/>
          </w:tcPr>
          <w:p w14:paraId="3C38ABA5" w14:textId="77777777" w:rsidR="00875D51" w:rsidRPr="00E21240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Owner(s)</w:t>
            </w:r>
          </w:p>
        </w:tc>
        <w:tc>
          <w:tcPr>
            <w:tcW w:w="872" w:type="pct"/>
          </w:tcPr>
          <w:p w14:paraId="651DB780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Deadline</w:t>
            </w:r>
          </w:p>
        </w:tc>
        <w:tc>
          <w:tcPr>
            <w:tcW w:w="1772" w:type="pct"/>
          </w:tcPr>
          <w:p w14:paraId="40158C2E" w14:textId="77777777" w:rsidR="00875D51" w:rsidRDefault="00875D51" w:rsidP="00875D51">
            <w:pPr>
              <w:pStyle w:val="Heading2"/>
              <w:spacing w:before="60"/>
              <w:jc w:val="center"/>
              <w:outlineLvl w:val="1"/>
            </w:pPr>
            <w:r>
              <w:t>Status</w:t>
            </w:r>
          </w:p>
        </w:tc>
      </w:tr>
      <w:tr w:rsidR="00875D51" w14:paraId="34671DF8" w14:textId="77777777" w:rsidTr="00B204B5">
        <w:trPr>
          <w:trHeight w:val="288"/>
        </w:trPr>
        <w:tc>
          <w:tcPr>
            <w:tcW w:w="1328" w:type="pct"/>
          </w:tcPr>
          <w:p w14:paraId="0E0DB649" w14:textId="07F5C059" w:rsidR="00875D51" w:rsidRDefault="00DD6D6C" w:rsidP="00B204B5">
            <w:pPr>
              <w:pStyle w:val="ItemDescription"/>
            </w:pPr>
            <w:proofErr w:type="spellStart"/>
            <w:r>
              <w:t>Penyerahan</w:t>
            </w:r>
            <w:proofErr w:type="spellEnd"/>
            <w:r>
              <w:t xml:space="preserve"> </w:t>
            </w:r>
            <w:r w:rsidR="00B204B5">
              <w:t xml:space="preserve">progress </w:t>
            </w:r>
            <w:proofErr w:type="spellStart"/>
            <w:r w:rsidR="00B204B5">
              <w:t>kerja</w:t>
            </w:r>
            <w:proofErr w:type="spellEnd"/>
          </w:p>
        </w:tc>
        <w:tc>
          <w:tcPr>
            <w:tcW w:w="1029" w:type="pct"/>
          </w:tcPr>
          <w:p w14:paraId="3F16BC3A" w14:textId="439DB7A1" w:rsidR="00875D51" w:rsidRPr="00E21240" w:rsidRDefault="005556A0" w:rsidP="00B204B5">
            <w:pPr>
              <w:pStyle w:val="ItemDescription"/>
              <w:jc w:val="center"/>
            </w:pPr>
            <w:r>
              <w:t>Henkk</w:t>
            </w:r>
            <w:r w:rsidR="00DD6D6C">
              <w:t>y</w:t>
            </w:r>
          </w:p>
        </w:tc>
        <w:tc>
          <w:tcPr>
            <w:tcW w:w="872" w:type="pct"/>
          </w:tcPr>
          <w:p w14:paraId="663FCF44" w14:textId="4CCE575C" w:rsidR="00875D51" w:rsidRDefault="002A2F8E" w:rsidP="00B204B5">
            <w:pPr>
              <w:pStyle w:val="ItemDescription"/>
              <w:jc w:val="center"/>
            </w:pPr>
            <w:r>
              <w:t>Aug 7</w:t>
            </w:r>
            <w:r w:rsidR="005556A0">
              <w:t>, 2018</w:t>
            </w:r>
          </w:p>
        </w:tc>
        <w:tc>
          <w:tcPr>
            <w:tcW w:w="1772" w:type="pct"/>
          </w:tcPr>
          <w:p w14:paraId="38FF4782" w14:textId="2D4B738F" w:rsidR="00875D51" w:rsidRDefault="005556A0" w:rsidP="00B204B5">
            <w:pPr>
              <w:pStyle w:val="ItemDescription"/>
              <w:jc w:val="center"/>
            </w:pPr>
            <w:r>
              <w:t>Complete</w:t>
            </w:r>
          </w:p>
        </w:tc>
      </w:tr>
      <w:tr w:rsidR="00E463CF" w:rsidRPr="00E463CF" w14:paraId="3C063941" w14:textId="77777777" w:rsidTr="00B204B5">
        <w:trPr>
          <w:trHeight w:val="288"/>
        </w:trPr>
        <w:tc>
          <w:tcPr>
            <w:tcW w:w="1328" w:type="pct"/>
          </w:tcPr>
          <w:p w14:paraId="72F58177" w14:textId="1A59DE53" w:rsidR="00E463CF" w:rsidRPr="00E463CF" w:rsidRDefault="00B204B5" w:rsidP="00B204B5">
            <w:pPr>
              <w:pStyle w:val="ItemDescription"/>
            </w:pP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Soluthe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platform mobile</w:t>
            </w:r>
          </w:p>
        </w:tc>
        <w:tc>
          <w:tcPr>
            <w:tcW w:w="1029" w:type="pct"/>
          </w:tcPr>
          <w:p w14:paraId="4F74B248" w14:textId="71B16A44" w:rsidR="00E463CF" w:rsidRPr="00E463CF" w:rsidRDefault="00DD6D6C" w:rsidP="00B204B5">
            <w:pPr>
              <w:pStyle w:val="ItemDescription"/>
              <w:jc w:val="center"/>
            </w:pPr>
            <w:r>
              <w:t>Henkky</w:t>
            </w:r>
          </w:p>
        </w:tc>
        <w:tc>
          <w:tcPr>
            <w:tcW w:w="872" w:type="pct"/>
          </w:tcPr>
          <w:p w14:paraId="4AE85E54" w14:textId="45BA5997" w:rsidR="00E463CF" w:rsidRPr="00E463CF" w:rsidRDefault="002A2F8E" w:rsidP="00B204B5">
            <w:pPr>
              <w:pStyle w:val="ItemDescription"/>
              <w:jc w:val="center"/>
            </w:pPr>
            <w:r>
              <w:t>Aug 7</w:t>
            </w:r>
            <w:r w:rsidR="005556A0">
              <w:t>, 2018</w:t>
            </w:r>
          </w:p>
        </w:tc>
        <w:tc>
          <w:tcPr>
            <w:tcW w:w="1772" w:type="pct"/>
          </w:tcPr>
          <w:p w14:paraId="4F77A51D" w14:textId="325C843C" w:rsidR="00E463CF" w:rsidRPr="00E463CF" w:rsidRDefault="005556A0" w:rsidP="00B204B5">
            <w:pPr>
              <w:pStyle w:val="ItemDescription"/>
              <w:jc w:val="center"/>
            </w:pPr>
            <w:r>
              <w:t>Complete</w:t>
            </w:r>
          </w:p>
        </w:tc>
      </w:tr>
    </w:tbl>
    <w:p w14:paraId="5E50917E" w14:textId="044E3F8F" w:rsidR="00875D51" w:rsidRDefault="00875D51" w:rsidP="00875D51"/>
    <w:p w14:paraId="48E8FD28" w14:textId="2D44C7D1" w:rsidR="00304F55" w:rsidRDefault="00304F55" w:rsidP="00875D51"/>
    <w:p w14:paraId="42B26010" w14:textId="3850C611" w:rsidR="00304F55" w:rsidRDefault="00304F55" w:rsidP="00875D51"/>
    <w:p w14:paraId="0DCB39B8" w14:textId="4871FC85" w:rsidR="00DD6D6C" w:rsidRDefault="00DD6D6C" w:rsidP="00875D51"/>
    <w:p w14:paraId="57F14864" w14:textId="74576B67" w:rsidR="00DD6D6C" w:rsidRDefault="00DD6D6C" w:rsidP="00875D51"/>
    <w:p w14:paraId="58C03299" w14:textId="6061EBE0" w:rsidR="00B204B5" w:rsidRDefault="00B204B5" w:rsidP="00875D51"/>
    <w:p w14:paraId="27A2D77A" w14:textId="2D313AC3" w:rsidR="00B204B5" w:rsidRDefault="00B204B5" w:rsidP="00875D51"/>
    <w:p w14:paraId="54A823B4" w14:textId="516E9A90" w:rsidR="00B204B5" w:rsidRDefault="00B204B5" w:rsidP="00875D51"/>
    <w:p w14:paraId="1B2C6EEA" w14:textId="12A7D05E" w:rsidR="00B204B5" w:rsidRDefault="00B204B5" w:rsidP="00875D51"/>
    <w:p w14:paraId="4AF152F5" w14:textId="77777777" w:rsidR="00B204B5" w:rsidRDefault="00B204B5" w:rsidP="00875D51"/>
    <w:p w14:paraId="7E1A3771" w14:textId="4ECDF08C" w:rsidR="00DD6D6C" w:rsidRDefault="00DD6D6C" w:rsidP="00875D51"/>
    <w:p w14:paraId="4D92067F" w14:textId="77777777" w:rsidR="00DD6D6C" w:rsidRDefault="00DD6D6C" w:rsidP="00875D51"/>
    <w:p w14:paraId="60872BE4" w14:textId="6B1B21CD" w:rsidR="00304F55" w:rsidRDefault="00304F55" w:rsidP="00304F55">
      <w:pPr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Details of Meetings</w:t>
      </w:r>
    </w:p>
    <w:p w14:paraId="378E3A6F" w14:textId="5ADC3AD0" w:rsidR="00390D1F" w:rsidRDefault="00DD6D6C" w:rsidP="00BA325E">
      <w:pPr>
        <w:ind w:left="0" w:firstLine="360"/>
        <w:jc w:val="both"/>
        <w:rPr>
          <w:szCs w:val="20"/>
        </w:rPr>
      </w:pPr>
      <w:r>
        <w:rPr>
          <w:szCs w:val="20"/>
        </w:rPr>
        <w:t>Dari</w:t>
      </w:r>
      <w:r w:rsidR="00BA325E">
        <w:rPr>
          <w:szCs w:val="20"/>
        </w:rPr>
        <w:t xml:space="preserve"> </w:t>
      </w:r>
      <w:proofErr w:type="spellStart"/>
      <w:r w:rsidR="00390D1F">
        <w:rPr>
          <w:szCs w:val="20"/>
        </w:rPr>
        <w:t>hasil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pengerjaan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proyek</w:t>
      </w:r>
      <w:proofErr w:type="spellEnd"/>
      <w:r w:rsidR="00390D1F">
        <w:rPr>
          <w:szCs w:val="20"/>
        </w:rPr>
        <w:t xml:space="preserve"> yang </w:t>
      </w:r>
      <w:proofErr w:type="spellStart"/>
      <w:r w:rsidR="00390D1F">
        <w:rPr>
          <w:szCs w:val="20"/>
        </w:rPr>
        <w:t>sudah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berjalan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selama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kurang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lebih</w:t>
      </w:r>
      <w:proofErr w:type="spellEnd"/>
      <w:r w:rsidR="002A2F8E">
        <w:rPr>
          <w:szCs w:val="20"/>
        </w:rPr>
        <w:t xml:space="preserve"> 1 </w:t>
      </w:r>
      <w:proofErr w:type="spellStart"/>
      <w:r w:rsidR="002A2F8E">
        <w:rPr>
          <w:szCs w:val="20"/>
        </w:rPr>
        <w:t>bulan</w:t>
      </w:r>
      <w:proofErr w:type="spellEnd"/>
      <w:r w:rsidR="00390D1F">
        <w:rPr>
          <w:szCs w:val="20"/>
        </w:rPr>
        <w:t xml:space="preserve">, </w:t>
      </w:r>
      <w:proofErr w:type="spellStart"/>
      <w:r w:rsidR="00390D1F">
        <w:rPr>
          <w:szCs w:val="20"/>
        </w:rPr>
        <w:t>pihak</w:t>
      </w:r>
      <w:proofErr w:type="spellEnd"/>
      <w:r w:rsidR="00390D1F">
        <w:rPr>
          <w:szCs w:val="20"/>
        </w:rPr>
        <w:t xml:space="preserve"> developer </w:t>
      </w:r>
      <w:proofErr w:type="spellStart"/>
      <w:r w:rsidR="00390D1F">
        <w:rPr>
          <w:szCs w:val="20"/>
        </w:rPr>
        <w:t>melaporkan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perkembangan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proyek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sejauh</w:t>
      </w:r>
      <w:proofErr w:type="spellEnd"/>
      <w:r w:rsidR="00390D1F">
        <w:rPr>
          <w:szCs w:val="20"/>
        </w:rPr>
        <w:t xml:space="preserve"> </w:t>
      </w:r>
      <w:proofErr w:type="spellStart"/>
      <w:r w:rsidR="00390D1F">
        <w:rPr>
          <w:szCs w:val="20"/>
        </w:rPr>
        <w:t>ini</w:t>
      </w:r>
      <w:proofErr w:type="spellEnd"/>
      <w:r w:rsidR="00390D1F">
        <w:rPr>
          <w:szCs w:val="20"/>
        </w:rPr>
        <w:t xml:space="preserve">, </w:t>
      </w:r>
      <w:proofErr w:type="spellStart"/>
      <w:r w:rsidR="00390D1F">
        <w:rPr>
          <w:szCs w:val="20"/>
        </w:rPr>
        <w:t>dengan</w:t>
      </w:r>
      <w:proofErr w:type="spellEnd"/>
      <w:r w:rsidR="00390D1F">
        <w:rPr>
          <w:szCs w:val="20"/>
        </w:rPr>
        <w:t xml:space="preserve"> detail </w:t>
      </w:r>
      <w:proofErr w:type="spellStart"/>
      <w:proofErr w:type="gramStart"/>
      <w:r w:rsidR="00390D1F">
        <w:rPr>
          <w:szCs w:val="20"/>
        </w:rPr>
        <w:t>berikut</w:t>
      </w:r>
      <w:proofErr w:type="spellEnd"/>
      <w:r w:rsidR="00390D1F">
        <w:rPr>
          <w:szCs w:val="20"/>
        </w:rPr>
        <w:t xml:space="preserve"> :</w:t>
      </w:r>
      <w:proofErr w:type="gramEnd"/>
    </w:p>
    <w:p w14:paraId="3660E64C" w14:textId="77777777" w:rsidR="00390D1F" w:rsidRDefault="00390D1F" w:rsidP="00390D1F">
      <w:pPr>
        <w:pStyle w:val="ListParagraph"/>
        <w:numPr>
          <w:ilvl w:val="6"/>
          <w:numId w:val="40"/>
        </w:numPr>
        <w:ind w:left="993" w:hanging="567"/>
        <w:jc w:val="both"/>
        <w:rPr>
          <w:szCs w:val="20"/>
        </w:rPr>
      </w:pPr>
      <w:r>
        <w:rPr>
          <w:szCs w:val="20"/>
        </w:rPr>
        <w:t xml:space="preserve">Game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tersedia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menjadi</w:t>
      </w:r>
      <w:proofErr w:type="spellEnd"/>
      <w:r>
        <w:rPr>
          <w:szCs w:val="20"/>
        </w:rPr>
        <w:t xml:space="preserve"> 2 layout </w:t>
      </w:r>
      <w:proofErr w:type="spellStart"/>
      <w:r>
        <w:rPr>
          <w:szCs w:val="20"/>
        </w:rPr>
        <w:t>yakni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bagian</w:t>
      </w:r>
      <w:proofErr w:type="spellEnd"/>
      <w:r>
        <w:rPr>
          <w:szCs w:val="20"/>
        </w:rPr>
        <w:t xml:space="preserve"> Main Menu dan Board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>.</w:t>
      </w:r>
    </w:p>
    <w:p w14:paraId="6AB274B2" w14:textId="77777777" w:rsidR="00390D1F" w:rsidRDefault="00390D1F" w:rsidP="00390D1F">
      <w:pPr>
        <w:pStyle w:val="ListParagraph"/>
        <w:numPr>
          <w:ilvl w:val="6"/>
          <w:numId w:val="40"/>
        </w:numPr>
        <w:ind w:left="993" w:hanging="567"/>
        <w:jc w:val="both"/>
        <w:rPr>
          <w:szCs w:val="20"/>
        </w:rPr>
      </w:pPr>
      <w:r>
        <w:rPr>
          <w:szCs w:val="20"/>
        </w:rPr>
        <w:t xml:space="preserve">Player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menginput</w:t>
      </w:r>
      <w:proofErr w:type="spellEnd"/>
      <w:r>
        <w:rPr>
          <w:szCs w:val="20"/>
        </w:rPr>
        <w:t xml:space="preserve"> Nama dan </w:t>
      </w:r>
      <w:proofErr w:type="spellStart"/>
      <w:r>
        <w:rPr>
          <w:szCs w:val="20"/>
        </w:rPr>
        <w:t>memilih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jumlah</w:t>
      </w:r>
      <w:proofErr w:type="spellEnd"/>
      <w:r>
        <w:rPr>
          <w:szCs w:val="20"/>
        </w:rPr>
        <w:t xml:space="preserve"> player yang </w:t>
      </w:r>
      <w:proofErr w:type="spellStart"/>
      <w:r>
        <w:rPr>
          <w:szCs w:val="20"/>
        </w:rPr>
        <w:t>diinginkan</w:t>
      </w:r>
      <w:proofErr w:type="spellEnd"/>
      <w:r>
        <w:rPr>
          <w:szCs w:val="20"/>
        </w:rPr>
        <w:t>.</w:t>
      </w:r>
    </w:p>
    <w:p w14:paraId="1D0537B5" w14:textId="77777777" w:rsidR="00390D1F" w:rsidRDefault="00390D1F" w:rsidP="00390D1F">
      <w:pPr>
        <w:pStyle w:val="ListParagraph"/>
        <w:numPr>
          <w:ilvl w:val="6"/>
          <w:numId w:val="40"/>
        </w:numPr>
        <w:ind w:left="993" w:hanging="567"/>
        <w:jc w:val="both"/>
        <w:rPr>
          <w:szCs w:val="20"/>
        </w:rPr>
      </w:pPr>
      <w:r>
        <w:rPr>
          <w:szCs w:val="20"/>
        </w:rPr>
        <w:t xml:space="preserve">Board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komponen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seperti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jalur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dadu</w:t>
      </w:r>
      <w:proofErr w:type="spellEnd"/>
      <w:r>
        <w:rPr>
          <w:szCs w:val="20"/>
        </w:rPr>
        <w:t>, dan icon player.</w:t>
      </w:r>
    </w:p>
    <w:p w14:paraId="1DEDAC4D" w14:textId="77777777" w:rsidR="00390D1F" w:rsidRDefault="00390D1F" w:rsidP="00390D1F">
      <w:pPr>
        <w:pStyle w:val="ListParagraph"/>
        <w:numPr>
          <w:ilvl w:val="6"/>
          <w:numId w:val="40"/>
        </w:numPr>
        <w:ind w:left="993" w:hanging="567"/>
        <w:jc w:val="both"/>
        <w:rPr>
          <w:szCs w:val="20"/>
        </w:rPr>
      </w:pPr>
      <w:r>
        <w:rPr>
          <w:szCs w:val="20"/>
        </w:rPr>
        <w:t xml:space="preserve">Player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bergerak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mengikuti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jalur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sesuai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hasil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kocokan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dadu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dihasilkan</w:t>
      </w:r>
      <w:proofErr w:type="spellEnd"/>
      <w:r>
        <w:rPr>
          <w:szCs w:val="20"/>
        </w:rPr>
        <w:t>.</w:t>
      </w:r>
    </w:p>
    <w:p w14:paraId="429EE374" w14:textId="094C4F11" w:rsidR="00865E82" w:rsidRDefault="000D7719" w:rsidP="00780059">
      <w:pPr>
        <w:ind w:left="0" w:firstLine="426"/>
        <w:jc w:val="both"/>
        <w:rPr>
          <w:szCs w:val="20"/>
        </w:rPr>
      </w:pPr>
      <w:proofErr w:type="spellStart"/>
      <w:r>
        <w:rPr>
          <w:szCs w:val="20"/>
        </w:rPr>
        <w:t>Proyek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Soluthe</w:t>
      </w:r>
      <w:proofErr w:type="spellEnd"/>
      <w:r>
        <w:rPr>
          <w:szCs w:val="20"/>
        </w:rPr>
        <w:t xml:space="preserve"> juga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berhasil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diintegrasi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perangkat</w:t>
      </w:r>
      <w:proofErr w:type="spellEnd"/>
      <w:r>
        <w:rPr>
          <w:szCs w:val="20"/>
        </w:rPr>
        <w:t xml:space="preserve"> mobile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OS Android. </w:t>
      </w:r>
      <w:proofErr w:type="spellStart"/>
      <w:r w:rsidR="00780059">
        <w:rPr>
          <w:szCs w:val="20"/>
        </w:rPr>
        <w:t>Berdasarkan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pertimbang</w:t>
      </w:r>
      <w:r>
        <w:rPr>
          <w:szCs w:val="20"/>
        </w:rPr>
        <w:t>an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dari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pihak</w:t>
      </w:r>
      <w:proofErr w:type="spellEnd"/>
      <w:r w:rsidR="00780059">
        <w:rPr>
          <w:szCs w:val="20"/>
        </w:rPr>
        <w:t xml:space="preserve"> owner, Lewi </w:t>
      </w:r>
      <w:proofErr w:type="spellStart"/>
      <w:r w:rsidR="00780059">
        <w:rPr>
          <w:szCs w:val="20"/>
        </w:rPr>
        <w:t>selaku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perwakilan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menyampaikan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beberapa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hal</w:t>
      </w:r>
      <w:proofErr w:type="spellEnd"/>
      <w:r w:rsidR="00780059">
        <w:rPr>
          <w:szCs w:val="20"/>
        </w:rPr>
        <w:t xml:space="preserve"> yang </w:t>
      </w:r>
      <w:proofErr w:type="spellStart"/>
      <w:r w:rsidR="00780059">
        <w:rPr>
          <w:szCs w:val="20"/>
        </w:rPr>
        <w:t>perlu</w:t>
      </w:r>
      <w:proofErr w:type="spellEnd"/>
      <w:r w:rsidR="00780059">
        <w:rPr>
          <w:szCs w:val="20"/>
        </w:rPr>
        <w:t xml:space="preserve"> </w:t>
      </w:r>
      <w:proofErr w:type="spellStart"/>
      <w:r w:rsidR="00780059">
        <w:rPr>
          <w:szCs w:val="20"/>
        </w:rPr>
        <w:t>diperbaiki</w:t>
      </w:r>
      <w:proofErr w:type="spellEnd"/>
      <w:r w:rsidR="00780059">
        <w:rPr>
          <w:szCs w:val="20"/>
        </w:rPr>
        <w:t xml:space="preserve"> </w:t>
      </w:r>
      <w:proofErr w:type="spellStart"/>
      <w:r>
        <w:rPr>
          <w:szCs w:val="20"/>
        </w:rPr>
        <w:t>terdiri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dari</w:t>
      </w:r>
      <w:proofErr w:type="spellEnd"/>
      <w:r>
        <w:rPr>
          <w:szCs w:val="20"/>
        </w:rPr>
        <w:t xml:space="preserve"> :</w:t>
      </w:r>
      <w:proofErr w:type="gramEnd"/>
    </w:p>
    <w:p w14:paraId="53094257" w14:textId="46466CEC" w:rsidR="000D7719" w:rsidRDefault="000D7719" w:rsidP="000D7719">
      <w:pPr>
        <w:pStyle w:val="ListParagraph"/>
        <w:numPr>
          <w:ilvl w:val="0"/>
          <w:numId w:val="47"/>
        </w:numPr>
        <w:jc w:val="both"/>
        <w:rPr>
          <w:szCs w:val="20"/>
        </w:rPr>
      </w:pPr>
      <w:proofErr w:type="spellStart"/>
      <w:r>
        <w:rPr>
          <w:szCs w:val="20"/>
        </w:rPr>
        <w:t>Penggantian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menjadi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bahan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mini game </w:t>
      </w:r>
      <w:proofErr w:type="spellStart"/>
      <w:r>
        <w:rPr>
          <w:szCs w:val="20"/>
        </w:rPr>
        <w:t>acak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owner </w:t>
      </w:r>
      <w:proofErr w:type="spellStart"/>
      <w:r>
        <w:rPr>
          <w:szCs w:val="20"/>
        </w:rPr>
        <w:t>menginginkan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mengandung</w:t>
      </w:r>
      <w:proofErr w:type="spellEnd"/>
      <w:r>
        <w:rPr>
          <w:szCs w:val="20"/>
        </w:rPr>
        <w:t xml:space="preserve"> </w:t>
      </w:r>
      <w:proofErr w:type="spellStart"/>
      <w:r w:rsidR="00FA4B29">
        <w:rPr>
          <w:szCs w:val="20"/>
        </w:rPr>
        <w:t>unsur</w:t>
      </w:r>
      <w:proofErr w:type="spellEnd"/>
      <w:r w:rsidR="00FA4B29">
        <w:rPr>
          <w:szCs w:val="20"/>
        </w:rPr>
        <w:t xml:space="preserve"> </w:t>
      </w:r>
      <w:proofErr w:type="spellStart"/>
      <w:r>
        <w:rPr>
          <w:szCs w:val="20"/>
        </w:rPr>
        <w:t>tebakan</w:t>
      </w:r>
      <w:proofErr w:type="spellEnd"/>
      <w:r w:rsidR="00FA4B29">
        <w:rPr>
          <w:szCs w:val="20"/>
        </w:rPr>
        <w:t xml:space="preserve"> / </w:t>
      </w:r>
      <w:proofErr w:type="spellStart"/>
      <w:r w:rsidR="00FA4B29">
        <w:rPr>
          <w:szCs w:val="20"/>
        </w:rPr>
        <w:t>teka</w:t>
      </w:r>
      <w:proofErr w:type="spellEnd"/>
      <w:r w:rsidR="00FA4B29">
        <w:rPr>
          <w:szCs w:val="20"/>
        </w:rPr>
        <w:t xml:space="preserve"> </w:t>
      </w:r>
      <w:proofErr w:type="spellStart"/>
      <w:r w:rsidR="00FA4B29">
        <w:rPr>
          <w:szCs w:val="20"/>
        </w:rPr>
        <w:t>teki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didalamnya</w:t>
      </w:r>
      <w:proofErr w:type="spellEnd"/>
      <w:r>
        <w:rPr>
          <w:szCs w:val="20"/>
        </w:rPr>
        <w:t>.</w:t>
      </w:r>
    </w:p>
    <w:p w14:paraId="1341B412" w14:textId="15B22016" w:rsidR="000D7719" w:rsidRDefault="000D7719" w:rsidP="000D7719">
      <w:pPr>
        <w:pStyle w:val="ListParagraph"/>
        <w:numPr>
          <w:ilvl w:val="0"/>
          <w:numId w:val="47"/>
        </w:numPr>
        <w:jc w:val="both"/>
        <w:rPr>
          <w:szCs w:val="20"/>
        </w:rPr>
      </w:pPr>
      <w:proofErr w:type="spellStart"/>
      <w:r>
        <w:rPr>
          <w:szCs w:val="20"/>
        </w:rPr>
        <w:t>Penyesuaian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ukuran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game agar </w:t>
      </w:r>
      <w:proofErr w:type="spellStart"/>
      <w:r>
        <w:rPr>
          <w:szCs w:val="20"/>
        </w:rPr>
        <w:t>tidak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ruang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kosong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semacam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daerah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hitam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tidak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terpakai</w:t>
      </w:r>
      <w:proofErr w:type="spellEnd"/>
      <w:r>
        <w:rPr>
          <w:szCs w:val="20"/>
        </w:rPr>
        <w:t xml:space="preserve">)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digunakan</w:t>
      </w:r>
      <w:proofErr w:type="spellEnd"/>
      <w:r>
        <w:rPr>
          <w:szCs w:val="20"/>
        </w:rPr>
        <w:t xml:space="preserve"> di </w:t>
      </w:r>
      <w:proofErr w:type="spellStart"/>
      <w:r>
        <w:rPr>
          <w:szCs w:val="20"/>
        </w:rPr>
        <w:t>perangkat</w:t>
      </w:r>
      <w:proofErr w:type="spellEnd"/>
      <w:r>
        <w:rPr>
          <w:szCs w:val="20"/>
        </w:rPr>
        <w:t xml:space="preserve"> smartphone.</w:t>
      </w:r>
    </w:p>
    <w:p w14:paraId="6D85A071" w14:textId="53E097B9" w:rsidR="000D7719" w:rsidRDefault="004E3E28" w:rsidP="000D7719">
      <w:pPr>
        <w:pStyle w:val="ListParagraph"/>
        <w:numPr>
          <w:ilvl w:val="0"/>
          <w:numId w:val="47"/>
        </w:numPr>
        <w:jc w:val="both"/>
        <w:rPr>
          <w:szCs w:val="20"/>
        </w:rPr>
      </w:pPr>
      <w:proofErr w:type="spellStart"/>
      <w:r>
        <w:rPr>
          <w:szCs w:val="20"/>
        </w:rPr>
        <w:t>Perbaikan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tampilan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ketika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jendela</w:t>
      </w:r>
      <w:proofErr w:type="spellEnd"/>
      <w:r>
        <w:rPr>
          <w:szCs w:val="20"/>
        </w:rPr>
        <w:t xml:space="preserve"> keyboard </w:t>
      </w:r>
      <w:proofErr w:type="spellStart"/>
      <w:r>
        <w:rPr>
          <w:szCs w:val="20"/>
        </w:rPr>
        <w:t>dimunculkan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</w:t>
      </w:r>
      <w:r w:rsidR="00FC761C">
        <w:rPr>
          <w:szCs w:val="20"/>
        </w:rPr>
        <w:t>ar</w:t>
      </w:r>
      <w:proofErr w:type="spellEnd"/>
      <w:r w:rsidR="00FC761C">
        <w:rPr>
          <w:szCs w:val="20"/>
        </w:rPr>
        <w:t xml:space="preserve"> smartphone. Owner </w:t>
      </w:r>
      <w:proofErr w:type="spellStart"/>
      <w:r w:rsidR="00FC761C">
        <w:rPr>
          <w:szCs w:val="20"/>
        </w:rPr>
        <w:t>menginginkan</w:t>
      </w:r>
      <w:proofErr w:type="spellEnd"/>
      <w:r w:rsidR="00FC761C">
        <w:rPr>
          <w:szCs w:val="20"/>
        </w:rPr>
        <w:t xml:space="preserve"> </w:t>
      </w:r>
      <w:proofErr w:type="spellStart"/>
      <w:r w:rsidR="00FC761C">
        <w:rPr>
          <w:szCs w:val="20"/>
        </w:rPr>
        <w:t>layar</w:t>
      </w:r>
      <w:proofErr w:type="spellEnd"/>
      <w:r w:rsidR="00FC761C">
        <w:rPr>
          <w:szCs w:val="20"/>
        </w:rPr>
        <w:t xml:space="preserve"> </w:t>
      </w:r>
      <w:proofErr w:type="spellStart"/>
      <w:r w:rsidR="00FC761C">
        <w:rPr>
          <w:szCs w:val="20"/>
        </w:rPr>
        <w:t>tidak</w:t>
      </w:r>
      <w:proofErr w:type="spellEnd"/>
      <w:r w:rsidR="00FC761C">
        <w:rPr>
          <w:szCs w:val="20"/>
        </w:rPr>
        <w:t xml:space="preserve"> </w:t>
      </w:r>
      <w:proofErr w:type="spellStart"/>
      <w:r w:rsidR="00FC761C">
        <w:rPr>
          <w:szCs w:val="20"/>
        </w:rPr>
        <w:t>diperkecil</w:t>
      </w:r>
      <w:proofErr w:type="spellEnd"/>
      <w:r w:rsidR="00FC761C">
        <w:rPr>
          <w:szCs w:val="20"/>
        </w:rPr>
        <w:t xml:space="preserve"> </w:t>
      </w:r>
      <w:proofErr w:type="spellStart"/>
      <w:r w:rsidR="00FC761C">
        <w:rPr>
          <w:szCs w:val="20"/>
        </w:rPr>
        <w:t>ketika</w:t>
      </w:r>
      <w:proofErr w:type="spellEnd"/>
      <w:r w:rsidR="00FC761C">
        <w:rPr>
          <w:szCs w:val="20"/>
        </w:rPr>
        <w:t xml:space="preserve"> </w:t>
      </w:r>
      <w:proofErr w:type="spellStart"/>
      <w:r w:rsidR="00FC761C">
        <w:rPr>
          <w:szCs w:val="20"/>
        </w:rPr>
        <w:t>jendela</w:t>
      </w:r>
      <w:proofErr w:type="spellEnd"/>
      <w:r w:rsidR="00FC761C">
        <w:rPr>
          <w:szCs w:val="20"/>
        </w:rPr>
        <w:t xml:space="preserve"> keyboard </w:t>
      </w:r>
      <w:proofErr w:type="spellStart"/>
      <w:r w:rsidR="00FC761C">
        <w:rPr>
          <w:szCs w:val="20"/>
        </w:rPr>
        <w:t>muncul</w:t>
      </w:r>
      <w:proofErr w:type="spellEnd"/>
      <w:r w:rsidR="00FC761C">
        <w:rPr>
          <w:szCs w:val="20"/>
        </w:rPr>
        <w:t>.</w:t>
      </w:r>
    </w:p>
    <w:p w14:paraId="202AAD2D" w14:textId="11534AA0" w:rsidR="00FC761C" w:rsidRDefault="00FC761C" w:rsidP="00FC761C">
      <w:pPr>
        <w:ind w:left="0" w:firstLine="426"/>
        <w:jc w:val="both"/>
        <w:rPr>
          <w:szCs w:val="20"/>
        </w:rPr>
      </w:pPr>
      <w:proofErr w:type="spellStart"/>
      <w:r>
        <w:rPr>
          <w:szCs w:val="20"/>
        </w:rPr>
        <w:t>Kedepannya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pihak</w:t>
      </w:r>
      <w:proofErr w:type="spellEnd"/>
      <w:r>
        <w:rPr>
          <w:szCs w:val="20"/>
        </w:rPr>
        <w:t xml:space="preserve"> owner </w:t>
      </w:r>
      <w:proofErr w:type="spellStart"/>
      <w:r>
        <w:rPr>
          <w:szCs w:val="20"/>
        </w:rPr>
        <w:t>berharap</w:t>
      </w:r>
      <w:proofErr w:type="spellEnd"/>
      <w:r>
        <w:rPr>
          <w:szCs w:val="20"/>
        </w:rPr>
        <w:t xml:space="preserve"> agar mini game </w:t>
      </w:r>
      <w:proofErr w:type="spellStart"/>
      <w:r>
        <w:rPr>
          <w:szCs w:val="20"/>
        </w:rPr>
        <w:t>bisa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segera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diselesaikan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sehingga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bisa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dilihat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hasilnya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Sedangkan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fitur</w:t>
      </w:r>
      <w:proofErr w:type="spellEnd"/>
      <w:r>
        <w:rPr>
          <w:szCs w:val="20"/>
        </w:rPr>
        <w:t xml:space="preserve"> LAN </w:t>
      </w:r>
      <w:proofErr w:type="spellStart"/>
      <w:r>
        <w:rPr>
          <w:szCs w:val="20"/>
        </w:rPr>
        <w:t>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dikerjakan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apabila</w:t>
      </w:r>
      <w:proofErr w:type="spellEnd"/>
      <w:r>
        <w:rPr>
          <w:szCs w:val="20"/>
        </w:rPr>
        <w:t xml:space="preserve"> gameplay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solo player </w:t>
      </w:r>
      <w:proofErr w:type="spellStart"/>
      <w:r>
        <w:rPr>
          <w:szCs w:val="20"/>
        </w:rPr>
        <w:t>diselesaikan</w:t>
      </w:r>
      <w:proofErr w:type="spellEnd"/>
      <w:r>
        <w:rPr>
          <w:szCs w:val="20"/>
        </w:rPr>
        <w:t>.</w:t>
      </w:r>
    </w:p>
    <w:p w14:paraId="43629D63" w14:textId="77777777" w:rsidR="00FC761C" w:rsidRPr="00FC761C" w:rsidRDefault="00FC761C" w:rsidP="00FC761C">
      <w:pPr>
        <w:ind w:left="0" w:firstLine="426"/>
        <w:jc w:val="both"/>
        <w:rPr>
          <w:szCs w:val="20"/>
        </w:rPr>
      </w:pPr>
    </w:p>
    <w:p w14:paraId="7D22C200" w14:textId="6DB9833B" w:rsidR="009A5EF1" w:rsidRDefault="009A5EF1" w:rsidP="009A5EF1">
      <w:pPr>
        <w:ind w:left="0"/>
        <w:jc w:val="both"/>
        <w:rPr>
          <w:szCs w:val="20"/>
        </w:rPr>
      </w:pPr>
      <w:r>
        <w:rPr>
          <w:szCs w:val="20"/>
        </w:rPr>
        <w:t>Leader of Developer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Owner representation</w:t>
      </w:r>
    </w:p>
    <w:p w14:paraId="734C9E4D" w14:textId="5D61F545" w:rsidR="009A5EF1" w:rsidRDefault="009A5EF1" w:rsidP="009A5EF1">
      <w:pPr>
        <w:ind w:left="0"/>
        <w:jc w:val="both"/>
        <w:rPr>
          <w:szCs w:val="20"/>
        </w:rPr>
      </w:pPr>
    </w:p>
    <w:p w14:paraId="120B374E" w14:textId="535559A4" w:rsidR="009A5EF1" w:rsidRDefault="009A5EF1" w:rsidP="009A5EF1">
      <w:pPr>
        <w:ind w:left="0"/>
        <w:jc w:val="both"/>
        <w:rPr>
          <w:szCs w:val="20"/>
        </w:rPr>
      </w:pPr>
    </w:p>
    <w:p w14:paraId="2DA12F94" w14:textId="6D2E90B6" w:rsidR="00304F55" w:rsidRPr="00865E82" w:rsidRDefault="009A5EF1" w:rsidP="00865E82">
      <w:pPr>
        <w:ind w:left="0"/>
        <w:jc w:val="both"/>
        <w:rPr>
          <w:szCs w:val="20"/>
        </w:rPr>
      </w:pPr>
      <w:r>
        <w:rPr>
          <w:szCs w:val="20"/>
        </w:rPr>
        <w:t>Henkky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bookmarkStart w:id="0" w:name="_GoBack"/>
      <w:bookmarkEnd w:id="0"/>
      <w:r>
        <w:rPr>
          <w:szCs w:val="20"/>
        </w:rPr>
        <w:tab/>
      </w:r>
      <w:r>
        <w:rPr>
          <w:szCs w:val="20"/>
        </w:rPr>
        <w:tab/>
        <w:t>Lewi Jourdan</w:t>
      </w:r>
    </w:p>
    <w:sectPr w:rsidR="00304F55" w:rsidRPr="00865E82" w:rsidSect="00515252">
      <w:headerReference w:type="default" r:id="rId11"/>
      <w:pgSz w:w="12240" w:h="15840" w:code="1"/>
      <w:pgMar w:top="2088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38E8C" w14:textId="77777777" w:rsidR="00A842E4" w:rsidRDefault="00A842E4" w:rsidP="001E7D29">
      <w:pPr>
        <w:spacing w:after="0" w:line="240" w:lineRule="auto"/>
      </w:pPr>
      <w:r>
        <w:separator/>
      </w:r>
    </w:p>
  </w:endnote>
  <w:endnote w:type="continuationSeparator" w:id="0">
    <w:p w14:paraId="7A1B9795" w14:textId="77777777" w:rsidR="00A842E4" w:rsidRDefault="00A842E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216D" w14:textId="77777777" w:rsidR="00A842E4" w:rsidRDefault="00A842E4" w:rsidP="001E7D29">
      <w:pPr>
        <w:spacing w:after="0" w:line="240" w:lineRule="auto"/>
      </w:pPr>
      <w:r>
        <w:separator/>
      </w:r>
    </w:p>
  </w:footnote>
  <w:footnote w:type="continuationSeparator" w:id="0">
    <w:p w14:paraId="3B52204D" w14:textId="77777777" w:rsidR="00A842E4" w:rsidRDefault="00A842E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FBCBC" w14:textId="77777777" w:rsidR="000D7719" w:rsidRPr="004230D9" w:rsidRDefault="000D7719">
    <w:pPr>
      <w:pStyle w:val="Header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080317" wp14:editId="3E6B6631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>
                        <a:extLst/>
                      </wpg:cNvPr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>
                          <a:extLst/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>
                          <a:extLst/>
                        </wps:cNvPr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>
                          <a:extLst/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>
                          <a:extLst/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>
                          <a:extLst/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>
                          <a:extLst/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F660D6" id="Group 1" o:spid="_x0000_s1026" alt="decorative element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7905EF"/>
    <w:multiLevelType w:val="hybridMultilevel"/>
    <w:tmpl w:val="585E84F2"/>
    <w:lvl w:ilvl="0" w:tplc="5A2E18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66F1BE4"/>
    <w:multiLevelType w:val="hybridMultilevel"/>
    <w:tmpl w:val="82EABE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EDE223C"/>
    <w:multiLevelType w:val="hybridMultilevel"/>
    <w:tmpl w:val="459CBF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2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20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5"/>
  </w:num>
  <w:num w:numId="28">
    <w:abstractNumId w:val="11"/>
  </w:num>
  <w:num w:numId="29">
    <w:abstractNumId w:val="33"/>
  </w:num>
  <w:num w:numId="30">
    <w:abstractNumId w:val="26"/>
  </w:num>
  <w:num w:numId="31">
    <w:abstractNumId w:val="42"/>
  </w:num>
  <w:num w:numId="32">
    <w:abstractNumId w:val="36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1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15"/>
  </w:num>
  <w:num w:numId="45">
    <w:abstractNumId w:val="37"/>
  </w:num>
  <w:num w:numId="46">
    <w:abstractNumId w:val="34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A0"/>
    <w:rsid w:val="0000418E"/>
    <w:rsid w:val="00016839"/>
    <w:rsid w:val="00057671"/>
    <w:rsid w:val="0009013A"/>
    <w:rsid w:val="000B748F"/>
    <w:rsid w:val="000D445D"/>
    <w:rsid w:val="000D5AE9"/>
    <w:rsid w:val="000D7719"/>
    <w:rsid w:val="000F4987"/>
    <w:rsid w:val="000F65EC"/>
    <w:rsid w:val="0011573E"/>
    <w:rsid w:val="001269DE"/>
    <w:rsid w:val="00140DAE"/>
    <w:rsid w:val="0015180F"/>
    <w:rsid w:val="001746FC"/>
    <w:rsid w:val="00193653"/>
    <w:rsid w:val="00196589"/>
    <w:rsid w:val="001C329C"/>
    <w:rsid w:val="001E7D29"/>
    <w:rsid w:val="002404F5"/>
    <w:rsid w:val="00275260"/>
    <w:rsid w:val="00276FA1"/>
    <w:rsid w:val="00285B87"/>
    <w:rsid w:val="00291B4A"/>
    <w:rsid w:val="002A2F8E"/>
    <w:rsid w:val="002C3D7E"/>
    <w:rsid w:val="00304F55"/>
    <w:rsid w:val="0032131A"/>
    <w:rsid w:val="003310BF"/>
    <w:rsid w:val="00333DF8"/>
    <w:rsid w:val="00352B99"/>
    <w:rsid w:val="00357641"/>
    <w:rsid w:val="00360B6E"/>
    <w:rsid w:val="00361DEE"/>
    <w:rsid w:val="00390D1F"/>
    <w:rsid w:val="00394EF4"/>
    <w:rsid w:val="003B1F0C"/>
    <w:rsid w:val="003E1243"/>
    <w:rsid w:val="00410612"/>
    <w:rsid w:val="00411F8B"/>
    <w:rsid w:val="004230D9"/>
    <w:rsid w:val="00450670"/>
    <w:rsid w:val="004724BD"/>
    <w:rsid w:val="00477352"/>
    <w:rsid w:val="00491C23"/>
    <w:rsid w:val="004B5B43"/>
    <w:rsid w:val="004B5C09"/>
    <w:rsid w:val="004E227E"/>
    <w:rsid w:val="004E3E28"/>
    <w:rsid w:val="00500DD1"/>
    <w:rsid w:val="00515252"/>
    <w:rsid w:val="00521AE3"/>
    <w:rsid w:val="00535B54"/>
    <w:rsid w:val="00554276"/>
    <w:rsid w:val="005556A0"/>
    <w:rsid w:val="00563E88"/>
    <w:rsid w:val="00564D17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D5463"/>
    <w:rsid w:val="006E015E"/>
    <w:rsid w:val="006E3C09"/>
    <w:rsid w:val="006F03D4"/>
    <w:rsid w:val="00700B1F"/>
    <w:rsid w:val="00721A5B"/>
    <w:rsid w:val="007257E9"/>
    <w:rsid w:val="00740105"/>
    <w:rsid w:val="00744B1E"/>
    <w:rsid w:val="00756D9C"/>
    <w:rsid w:val="007619BD"/>
    <w:rsid w:val="00771C24"/>
    <w:rsid w:val="00780059"/>
    <w:rsid w:val="00781863"/>
    <w:rsid w:val="007D5836"/>
    <w:rsid w:val="007F34A4"/>
    <w:rsid w:val="00815563"/>
    <w:rsid w:val="008240DA"/>
    <w:rsid w:val="008429E5"/>
    <w:rsid w:val="00865E82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00B54"/>
    <w:rsid w:val="00927C63"/>
    <w:rsid w:val="00932F50"/>
    <w:rsid w:val="0094637B"/>
    <w:rsid w:val="00955A78"/>
    <w:rsid w:val="009921B8"/>
    <w:rsid w:val="009A5EF1"/>
    <w:rsid w:val="009B6E7A"/>
    <w:rsid w:val="009C44F5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842E4"/>
    <w:rsid w:val="00A9231C"/>
    <w:rsid w:val="00AA2532"/>
    <w:rsid w:val="00AE1F88"/>
    <w:rsid w:val="00AE361F"/>
    <w:rsid w:val="00AE5370"/>
    <w:rsid w:val="00AE6F39"/>
    <w:rsid w:val="00B01C95"/>
    <w:rsid w:val="00B027E3"/>
    <w:rsid w:val="00B204B5"/>
    <w:rsid w:val="00B247A9"/>
    <w:rsid w:val="00B435B5"/>
    <w:rsid w:val="00B565D8"/>
    <w:rsid w:val="00B5779A"/>
    <w:rsid w:val="00B64D24"/>
    <w:rsid w:val="00B7147D"/>
    <w:rsid w:val="00B75CFC"/>
    <w:rsid w:val="00B80810"/>
    <w:rsid w:val="00B853F9"/>
    <w:rsid w:val="00BA095E"/>
    <w:rsid w:val="00BA325E"/>
    <w:rsid w:val="00BB018B"/>
    <w:rsid w:val="00BD1747"/>
    <w:rsid w:val="00BD2B06"/>
    <w:rsid w:val="00C14973"/>
    <w:rsid w:val="00C1643D"/>
    <w:rsid w:val="00C261A9"/>
    <w:rsid w:val="00C42793"/>
    <w:rsid w:val="00C46305"/>
    <w:rsid w:val="00C47179"/>
    <w:rsid w:val="00C601ED"/>
    <w:rsid w:val="00CE5A5C"/>
    <w:rsid w:val="00D31AB7"/>
    <w:rsid w:val="00D34BC4"/>
    <w:rsid w:val="00D50D23"/>
    <w:rsid w:val="00D512BB"/>
    <w:rsid w:val="00DA3B1A"/>
    <w:rsid w:val="00DC6078"/>
    <w:rsid w:val="00DC79AD"/>
    <w:rsid w:val="00DD2075"/>
    <w:rsid w:val="00DD6D6C"/>
    <w:rsid w:val="00DF2868"/>
    <w:rsid w:val="00E17712"/>
    <w:rsid w:val="00E3200C"/>
    <w:rsid w:val="00E463CF"/>
    <w:rsid w:val="00E557A0"/>
    <w:rsid w:val="00EF6435"/>
    <w:rsid w:val="00F10F6B"/>
    <w:rsid w:val="00F23697"/>
    <w:rsid w:val="00F36BB7"/>
    <w:rsid w:val="00F63676"/>
    <w:rsid w:val="00F87EAA"/>
    <w:rsid w:val="00F92B25"/>
    <w:rsid w:val="00FA4B29"/>
    <w:rsid w:val="00FB3809"/>
    <w:rsid w:val="00FC3885"/>
    <w:rsid w:val="00FC6699"/>
    <w:rsid w:val="00FC761C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95F68C"/>
  <w15:docId w15:val="{ECC0EC77-D3F0-4C34-A5CF-30B34AD7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kk\AppData\Roaming\Microsoft\Templates\Triangles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53BC9B725D4CABA300A1D282FC0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5EFC-733E-40E1-9789-1E5DCEFDF7E4}"/>
      </w:docPartPr>
      <w:docPartBody>
        <w:p w:rsidR="00F1599B" w:rsidRDefault="004B70B0">
          <w:pPr>
            <w:pStyle w:val="D353BC9B725D4CABA300A1D282FC0C00"/>
          </w:pPr>
          <w:r w:rsidRPr="008E421A">
            <w:rPr>
              <w:rFonts w:asciiTheme="majorHAnsi" w:hAnsiTheme="majorHAnsi"/>
              <w:sz w:val="20"/>
              <w:lang w:val="en-GB" w:bidi="en-GB"/>
            </w:rPr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B0"/>
    <w:rsid w:val="00297D05"/>
    <w:rsid w:val="00351A8E"/>
    <w:rsid w:val="004830A6"/>
    <w:rsid w:val="004B70B0"/>
    <w:rsid w:val="006215FD"/>
    <w:rsid w:val="0087231A"/>
    <w:rsid w:val="00AE153A"/>
    <w:rsid w:val="00AF1F15"/>
    <w:rsid w:val="00EA6E3C"/>
    <w:rsid w:val="00F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F676DEC7D4012B12E0B4218E520C9">
    <w:name w:val="97EF676DEC7D4012B12E0B4218E520C9"/>
  </w:style>
  <w:style w:type="paragraph" w:customStyle="1" w:styleId="D353BC9B725D4CABA300A1D282FC0C00">
    <w:name w:val="D353BC9B725D4CABA300A1D282FC0C00"/>
  </w:style>
  <w:style w:type="paragraph" w:customStyle="1" w:styleId="CF9ED4063E374EC78A0B6599046663C5">
    <w:name w:val="CF9ED4063E374EC78A0B6599046663C5"/>
  </w:style>
  <w:style w:type="paragraph" w:customStyle="1" w:styleId="34D02CB343A2419E8203EA5119864926">
    <w:name w:val="34D02CB343A2419E8203EA5119864926"/>
  </w:style>
  <w:style w:type="paragraph" w:customStyle="1" w:styleId="793ADA06007148DF9204E7B63C783CE2">
    <w:name w:val="793ADA06007148DF9204E7B63C783CE2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D521486B61D642558FDE364C4C0A892E">
    <w:name w:val="D521486B61D642558FDE364C4C0A892E"/>
  </w:style>
  <w:style w:type="paragraph" w:customStyle="1" w:styleId="99FBDFF7B0F649BDAC315DB39EAB7DA6">
    <w:name w:val="99FBDFF7B0F649BDAC315DB39EAB7DA6"/>
  </w:style>
  <w:style w:type="paragraph" w:customStyle="1" w:styleId="7939990251C44C7A85B42CAF0B2EAB85">
    <w:name w:val="7939990251C44C7A85B42CAF0B2EAB85"/>
  </w:style>
  <w:style w:type="paragraph" w:customStyle="1" w:styleId="0F2C1EDB6CDF44AB92DC89010BE23F39">
    <w:name w:val="0F2C1EDB6CDF44AB92DC89010BE23F39"/>
  </w:style>
  <w:style w:type="paragraph" w:customStyle="1" w:styleId="BAEB205B1430472096BDFC4280418B32">
    <w:name w:val="BAEB205B1430472096BDFC4280418B32"/>
  </w:style>
  <w:style w:type="paragraph" w:customStyle="1" w:styleId="9E6E5B2B773D4344A07C2F2DF8B50F6D">
    <w:name w:val="9E6E5B2B773D4344A07C2F2DF8B50F6D"/>
  </w:style>
  <w:style w:type="paragraph" w:customStyle="1" w:styleId="DBEC59B2592A4F1B81C2DC4D5D0BB684">
    <w:name w:val="DBEC59B2592A4F1B81C2DC4D5D0BB684"/>
  </w:style>
  <w:style w:type="paragraph" w:customStyle="1" w:styleId="8109AFD8ED44428083F5DE26B1CA2A14">
    <w:name w:val="8109AFD8ED44428083F5DE26B1CA2A14"/>
  </w:style>
  <w:style w:type="paragraph" w:customStyle="1" w:styleId="90EDB037F9F641AF93EFEF2367380539">
    <w:name w:val="90EDB037F9F641AF93EFEF2367380539"/>
  </w:style>
  <w:style w:type="paragraph" w:customStyle="1" w:styleId="93F6395E85C3482297A186B24211EAE5">
    <w:name w:val="93F6395E85C3482297A186B24211EAE5"/>
  </w:style>
  <w:style w:type="paragraph" w:customStyle="1" w:styleId="A069178C1D45475D9CCCC41483CEC28A">
    <w:name w:val="A069178C1D45475D9CCCC41483CEC28A"/>
  </w:style>
  <w:style w:type="paragraph" w:customStyle="1" w:styleId="FA72050029E44EEC9674E13BC1C894DD">
    <w:name w:val="FA72050029E44EEC9674E13BC1C894DD"/>
  </w:style>
  <w:style w:type="paragraph" w:customStyle="1" w:styleId="99AE691A7B3A4FE7BF66793AF026CD2C">
    <w:name w:val="99AE691A7B3A4FE7BF66793AF026CD2C"/>
  </w:style>
  <w:style w:type="paragraph" w:customStyle="1" w:styleId="9508DA988EDA4D618D424262AEC1182C">
    <w:name w:val="9508DA988EDA4D618D424262AEC1182C"/>
  </w:style>
  <w:style w:type="paragraph" w:customStyle="1" w:styleId="FAAEFEA79DF0411B94E1C7642BE6C136">
    <w:name w:val="FAAEFEA79DF0411B94E1C7642BE6C136"/>
  </w:style>
  <w:style w:type="paragraph" w:customStyle="1" w:styleId="71C436DA7FD44EB1AC8484DFDD136D6E">
    <w:name w:val="71C436DA7FD44EB1AC8484DFDD136D6E"/>
  </w:style>
  <w:style w:type="paragraph" w:customStyle="1" w:styleId="A998B81081044DEB8B539F22BDB7601D">
    <w:name w:val="A998B81081044DEB8B539F22BDB7601D"/>
  </w:style>
  <w:style w:type="paragraph" w:customStyle="1" w:styleId="D622668914364EA09FE74EFE5D663F67">
    <w:name w:val="D622668914364EA09FE74EFE5D663F67"/>
  </w:style>
  <w:style w:type="paragraph" w:customStyle="1" w:styleId="3258634BB1A94AD4BBB83EBAAECD4A41">
    <w:name w:val="3258634BB1A94AD4BBB83EBAAECD4A41"/>
  </w:style>
  <w:style w:type="paragraph" w:customStyle="1" w:styleId="44349711F7384E04B660926F2DCBD85B">
    <w:name w:val="44349711F7384E04B660926F2DCBD85B"/>
  </w:style>
  <w:style w:type="paragraph" w:customStyle="1" w:styleId="CAC1385138954928971DF60374937989">
    <w:name w:val="CAC1385138954928971DF60374937989"/>
  </w:style>
  <w:style w:type="paragraph" w:customStyle="1" w:styleId="8B9569EAEB6B405D84C730E7F7461641">
    <w:name w:val="8B9569EAEB6B405D84C730E7F7461641"/>
  </w:style>
  <w:style w:type="paragraph" w:customStyle="1" w:styleId="CA678FC1C5BE475BB21B8629C821C5E4">
    <w:name w:val="CA678FC1C5BE475BB21B8629C821C5E4"/>
  </w:style>
  <w:style w:type="paragraph" w:customStyle="1" w:styleId="99AB779AD3E24B50BA496A5C8812B248">
    <w:name w:val="99AB779AD3E24B50BA496A5C8812B248"/>
  </w:style>
  <w:style w:type="paragraph" w:customStyle="1" w:styleId="58EEB05364E44EFBB81AADB7CE2FD267">
    <w:name w:val="58EEB05364E44EFBB81AADB7CE2FD267"/>
  </w:style>
  <w:style w:type="paragraph" w:customStyle="1" w:styleId="69362F43980B406E9C1A08F97662B669">
    <w:name w:val="69362F43980B406E9C1A08F97662B669"/>
  </w:style>
  <w:style w:type="paragraph" w:customStyle="1" w:styleId="9848428A6A204E5B96AF770F72044D68">
    <w:name w:val="9848428A6A204E5B96AF770F7204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F49CD-4BCA-43CB-BB4C-CF61A70CCC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E36CC27-83CD-42D7-A6B1-2B53CAA08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2F249B-77EE-48A1-8F51-85F56FF2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meeting minutes.dotx</Template>
  <TotalTime>144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Henkky Zhang</dc:creator>
  <dc:description/>
  <cp:lastModifiedBy>Henkky Zhang</cp:lastModifiedBy>
  <cp:revision>8</cp:revision>
  <dcterms:created xsi:type="dcterms:W3CDTF">2018-07-11T11:14:00Z</dcterms:created>
  <dcterms:modified xsi:type="dcterms:W3CDTF">2018-08-07T09:24:00Z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